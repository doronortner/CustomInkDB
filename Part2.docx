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400" w:firstRow="0" w:lastRow="0" w:firstColumn="0" w:lastColumn="0" w:noHBand="0" w:noVBand="1"/>
      </w:tblPr>
      <w:tblGrid>
        <w:gridCol w:w="1361"/>
        <w:gridCol w:w="1673"/>
        <w:gridCol w:w="3091"/>
        <w:gridCol w:w="963"/>
        <w:gridCol w:w="2247"/>
      </w:tblGrid>
      <w:tr w:rsidR="003017DE" w:rsidRPr="00E546C7" w14:paraId="652263D0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6A9E586A" w14:textId="77777777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>מס' קבוצה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57B2CE59" w14:textId="77777777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>אתר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01A2FF22" w14:textId="77777777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>תאריך הגשה</w:t>
            </w:r>
          </w:p>
        </w:tc>
      </w:tr>
      <w:tr w:rsidR="003017DE" w:rsidRPr="00E546C7" w14:paraId="4A4493AD" w14:textId="77777777" w:rsidTr="00FC4960">
        <w:tc>
          <w:tcPr>
            <w:tcW w:w="1377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735BFFB2" w14:textId="579E535C" w:rsidR="003017DE" w:rsidRPr="00A27FA7" w:rsidRDefault="0015608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12</w:t>
            </w:r>
          </w:p>
        </w:tc>
        <w:tc>
          <w:tcPr>
            <w:tcW w:w="5811" w:type="dxa"/>
            <w:gridSpan w:val="3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B6D52DD" w14:textId="074EE51A" w:rsidR="003017DE" w:rsidRPr="00A27FA7" w:rsidRDefault="008818A3" w:rsidP="00FC4960">
            <w:pPr>
              <w:bidi w:val="0"/>
              <w:spacing w:after="0" w:line="240" w:lineRule="auto"/>
              <w:jc w:val="center"/>
              <w:rPr>
                <w:rFonts w:asciiTheme="minorBidi" w:hAnsiTheme="minorBidi" w:cstheme="minorBidi"/>
              </w:rPr>
            </w:pPr>
            <w:r w:rsidRPr="008818A3">
              <w:t>https://www.customink.com/</w:t>
            </w:r>
          </w:p>
        </w:tc>
        <w:tc>
          <w:tcPr>
            <w:tcW w:w="22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1C10C43A" w14:textId="4E86CFFB" w:rsidR="003017DE" w:rsidRPr="00FA448A" w:rsidRDefault="008460AF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highlight w:val="yellow"/>
                <w:rtl/>
              </w:rPr>
            </w:pPr>
            <w:r w:rsidRPr="008460AF">
              <w:rPr>
                <w:rFonts w:asciiTheme="minorBidi" w:hAnsiTheme="minorBidi" w:cstheme="minorBidi"/>
              </w:rPr>
              <w:t>2</w:t>
            </w:r>
            <w:r w:rsidR="00C00114">
              <w:rPr>
                <w:rFonts w:asciiTheme="minorBidi" w:hAnsiTheme="minorBidi" w:cstheme="minorBidi"/>
              </w:rPr>
              <w:t>1</w:t>
            </w:r>
            <w:r w:rsidR="003017DE" w:rsidRPr="008460AF">
              <w:rPr>
                <w:rFonts w:asciiTheme="minorBidi" w:hAnsiTheme="minorBidi" w:cstheme="minorBidi"/>
              </w:rPr>
              <w:t>/</w:t>
            </w:r>
            <w:r w:rsidRPr="008460AF">
              <w:rPr>
                <w:rFonts w:asciiTheme="minorBidi" w:hAnsiTheme="minorBidi" w:cstheme="minorBidi"/>
              </w:rPr>
              <w:t>05/2022</w:t>
            </w:r>
          </w:p>
        </w:tc>
      </w:tr>
      <w:tr w:rsidR="003017DE" w:rsidRPr="00E546C7" w14:paraId="56E2CBE7" w14:textId="77777777" w:rsidTr="00FC4960">
        <w:tc>
          <w:tcPr>
            <w:tcW w:w="9463" w:type="dxa"/>
            <w:gridSpan w:val="5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shd w:val="clear" w:color="auto" w:fill="EFD3D2"/>
          </w:tcPr>
          <w:p w14:paraId="43E22CF0" w14:textId="152E471A" w:rsidR="003017DE" w:rsidRPr="00A27FA7" w:rsidRDefault="003017DE" w:rsidP="00FC4960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 w:rsidRPr="00A27FA7">
              <w:rPr>
                <w:rFonts w:asciiTheme="minorBidi" w:hAnsiTheme="minorBidi" w:cstheme="minorBidi"/>
                <w:rtl/>
              </w:rPr>
              <w:t xml:space="preserve">חברי הצוות </w:t>
            </w:r>
            <w:r w:rsidR="00B22226" w:rsidRPr="00A27FA7">
              <w:rPr>
                <w:rFonts w:asciiTheme="minorBidi" w:hAnsiTheme="minorBidi" w:cstheme="minorBidi"/>
                <w:rtl/>
              </w:rPr>
              <w:t>– מספרי ת.ז</w:t>
            </w:r>
          </w:p>
        </w:tc>
      </w:tr>
      <w:tr w:rsidR="003017DE" w:rsidRPr="00E546C7" w14:paraId="34650622" w14:textId="77777777" w:rsidTr="00FC4960">
        <w:tc>
          <w:tcPr>
            <w:tcW w:w="3084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245E7E03" w14:textId="3204D0DE" w:rsidR="003017DE" w:rsidRPr="00A27FA7" w:rsidRDefault="0015608E" w:rsidP="001970C9">
            <w:pPr>
              <w:tabs>
                <w:tab w:val="right" w:pos="2686"/>
              </w:tabs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207094483</w:t>
            </w:r>
          </w:p>
        </w:tc>
        <w:tc>
          <w:tcPr>
            <w:tcW w:w="3118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38EEE3E1" w14:textId="6F6176BB" w:rsidR="003017DE" w:rsidRPr="00A27FA7" w:rsidRDefault="0015608E" w:rsidP="001970C9">
            <w:pPr>
              <w:tabs>
                <w:tab w:val="right" w:pos="2686"/>
              </w:tabs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316061043</w:t>
            </w:r>
          </w:p>
        </w:tc>
        <w:tc>
          <w:tcPr>
            <w:tcW w:w="3261" w:type="dxa"/>
            <w:gridSpan w:val="2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14:paraId="50FA7B9D" w14:textId="3F2EB4EC" w:rsidR="003017DE" w:rsidRPr="00A27FA7" w:rsidRDefault="0015608E" w:rsidP="001970C9">
            <w:pPr>
              <w:tabs>
                <w:tab w:val="right" w:pos="2686"/>
              </w:tabs>
              <w:spacing w:after="0"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206399123</w:t>
            </w:r>
          </w:p>
        </w:tc>
      </w:tr>
    </w:tbl>
    <w:p w14:paraId="330EF913" w14:textId="77777777" w:rsidR="00EC4BA5" w:rsidRDefault="00EC4BA5" w:rsidP="008460AF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28"/>
          <w:szCs w:val="28"/>
          <w:rtl/>
        </w:rPr>
      </w:pPr>
    </w:p>
    <w:p w14:paraId="0D3BF703" w14:textId="17B9195E" w:rsidR="004F70F9" w:rsidRPr="008460AF" w:rsidRDefault="003017DE" w:rsidP="008460AF">
      <w:pPr>
        <w:pStyle w:val="Heading2"/>
        <w:spacing w:before="0" w:after="120" w:line="240" w:lineRule="auto"/>
        <w:jc w:val="center"/>
        <w:rPr>
          <w:rFonts w:asciiTheme="minorBidi" w:hAnsiTheme="minorBidi" w:cstheme="minorBidi"/>
          <w:sz w:val="36"/>
          <w:szCs w:val="36"/>
        </w:rPr>
      </w:pPr>
      <w:r w:rsidRPr="00A805C6">
        <w:rPr>
          <w:rFonts w:asciiTheme="minorBidi" w:hAnsiTheme="minorBidi" w:cstheme="minorBidi"/>
          <w:sz w:val="36"/>
          <w:szCs w:val="36"/>
          <w:rtl/>
        </w:rPr>
        <w:t>פרויקט בסיסי נתונים</w:t>
      </w:r>
    </w:p>
    <w:p w14:paraId="507FE0D1" w14:textId="3F56B4CA" w:rsidR="00E51500" w:rsidRDefault="00D825B2" w:rsidP="00A805C6">
      <w:pPr>
        <w:pStyle w:val="Heading2"/>
        <w:spacing w:before="0" w:after="120" w:line="240" w:lineRule="auto"/>
        <w:rPr>
          <w:rFonts w:asciiTheme="minorBidi" w:hAnsiTheme="minorBidi" w:cstheme="minorBidi"/>
          <w:sz w:val="32"/>
          <w:szCs w:val="32"/>
          <w:rtl/>
        </w:rPr>
      </w:pPr>
      <w:r w:rsidRPr="00836FEE">
        <w:rPr>
          <w:rFonts w:asciiTheme="minorBidi" w:hAnsiTheme="minorBidi" w:cstheme="minorBidi"/>
          <w:sz w:val="32"/>
          <w:szCs w:val="32"/>
          <w:rtl/>
        </w:rPr>
        <w:t xml:space="preserve">מטלה </w:t>
      </w:r>
      <w:r w:rsidR="004F70F9" w:rsidRPr="00836FEE">
        <w:rPr>
          <w:rFonts w:asciiTheme="minorBidi" w:hAnsiTheme="minorBidi" w:cstheme="minorBidi"/>
          <w:sz w:val="32"/>
          <w:szCs w:val="32"/>
          <w:rtl/>
        </w:rPr>
        <w:t>1</w:t>
      </w:r>
      <w:r w:rsidR="00787C21"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="004F70F9" w:rsidRPr="00836FEE">
        <w:rPr>
          <w:rFonts w:asciiTheme="minorBidi" w:hAnsiTheme="minorBidi" w:cstheme="minorBidi"/>
          <w:sz w:val="32"/>
          <w:szCs w:val="32"/>
          <w:rtl/>
        </w:rPr>
        <w:t>–</w:t>
      </w:r>
      <w:r w:rsidRPr="00836FEE">
        <w:rPr>
          <w:rFonts w:asciiTheme="minorBidi" w:hAnsiTheme="minorBidi" w:cstheme="minorBidi"/>
          <w:sz w:val="32"/>
          <w:szCs w:val="32"/>
          <w:rtl/>
        </w:rPr>
        <w:t xml:space="preserve"> </w:t>
      </w:r>
      <w:r w:rsidR="005524B9" w:rsidRPr="00836FEE">
        <w:rPr>
          <w:rFonts w:asciiTheme="minorBidi" w:hAnsiTheme="minorBidi" w:cstheme="minorBidi"/>
          <w:sz w:val="32"/>
          <w:szCs w:val="32"/>
          <w:rtl/>
        </w:rPr>
        <w:t>עיצוב קונספטואלי (תרשים ישויות-קשרים)</w:t>
      </w:r>
    </w:p>
    <w:p w14:paraId="51586552" w14:textId="38CFF4CE" w:rsidR="00944931" w:rsidRPr="00944931" w:rsidRDefault="00944931" w:rsidP="00944931">
      <w:pPr>
        <w:rPr>
          <w:rtl/>
        </w:rPr>
      </w:pPr>
      <w:r>
        <w:rPr>
          <w:rFonts w:hint="cs"/>
          <w:rtl/>
        </w:rPr>
        <w:t>התרשים שהוגש עבור חלק א':</w:t>
      </w:r>
    </w:p>
    <w:p w14:paraId="2E03E81C" w14:textId="75CE141C" w:rsidR="00944931" w:rsidRDefault="00944931" w:rsidP="00944931">
      <w:pPr>
        <w:rPr>
          <w:rtl/>
        </w:rPr>
      </w:pPr>
      <w:r>
        <w:rPr>
          <w:noProof/>
        </w:rPr>
        <w:drawing>
          <wp:inline distT="0" distB="0" distL="0" distR="0" wp14:anchorId="71263DBF" wp14:editId="1DB2F783">
            <wp:extent cx="4866005" cy="3453277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101" cy="346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66DC" w14:textId="2E58F325" w:rsidR="00944931" w:rsidRDefault="00944931" w:rsidP="00944931">
      <w:pPr>
        <w:rPr>
          <w:rtl/>
        </w:rPr>
      </w:pPr>
      <w:r>
        <w:rPr>
          <w:rFonts w:hint="cs"/>
          <w:rtl/>
        </w:rPr>
        <w:t>ההערות שניתנו עבור התרשים:</w:t>
      </w:r>
    </w:p>
    <w:p w14:paraId="2574AF0E" w14:textId="6CB7A741" w:rsidR="00944931" w:rsidRDefault="00471F0B" w:rsidP="00944931">
      <w:pPr>
        <w:rPr>
          <w:rtl/>
        </w:rPr>
      </w:pPr>
      <w:r>
        <w:rPr>
          <w:noProof/>
        </w:rPr>
        <w:drawing>
          <wp:inline distT="0" distB="0" distL="0" distR="0" wp14:anchorId="0D12D581" wp14:editId="2FB019A8">
            <wp:extent cx="2805922" cy="116586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179" cy="11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9855EF" wp14:editId="462019E7">
            <wp:extent cx="2660015" cy="1466150"/>
            <wp:effectExtent l="0" t="0" r="6985" b="127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051" cy="1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C9AE" w14:textId="77777777" w:rsidR="00C00114" w:rsidRDefault="00C00114" w:rsidP="00944931">
      <w:pPr>
        <w:rPr>
          <w:rtl/>
        </w:rPr>
      </w:pPr>
    </w:p>
    <w:p w14:paraId="22E0E329" w14:textId="77777777" w:rsidR="00C00114" w:rsidRDefault="00C00114" w:rsidP="00944931">
      <w:pPr>
        <w:rPr>
          <w:rtl/>
        </w:rPr>
      </w:pPr>
    </w:p>
    <w:p w14:paraId="7349067E" w14:textId="607FD37A" w:rsidR="00471F0B" w:rsidRDefault="00471F0B" w:rsidP="00944931">
      <w:pPr>
        <w:rPr>
          <w:rtl/>
        </w:rPr>
      </w:pPr>
      <w:r>
        <w:rPr>
          <w:rFonts w:hint="cs"/>
          <w:rtl/>
        </w:rPr>
        <w:lastRenderedPageBreak/>
        <w:t>ההנחות שהנחנו עבור חלק א':</w:t>
      </w:r>
    </w:p>
    <w:p w14:paraId="023372B0" w14:textId="1616024F" w:rsidR="00471F0B" w:rsidRPr="00944931" w:rsidRDefault="00471F0B" w:rsidP="00944931">
      <w:pPr>
        <w:rPr>
          <w:rtl/>
        </w:rPr>
      </w:pPr>
      <w:r>
        <w:rPr>
          <w:noProof/>
        </w:rPr>
        <w:drawing>
          <wp:inline distT="0" distB="0" distL="0" distR="0" wp14:anchorId="65635D80" wp14:editId="26A1B1EE">
            <wp:extent cx="5940425" cy="1580515"/>
            <wp:effectExtent l="0" t="0" r="3175" b="635"/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60DF" w14:textId="77777777" w:rsidR="00471F0B" w:rsidRDefault="00471F0B" w:rsidP="00E208D2">
      <w:pPr>
        <w:rPr>
          <w:rtl/>
        </w:rPr>
      </w:pPr>
      <w:r>
        <w:rPr>
          <w:rFonts w:hint="cs"/>
          <w:rtl/>
        </w:rPr>
        <w:t>התרשים המתוקן לחלק זה:</w:t>
      </w:r>
    </w:p>
    <w:p w14:paraId="143D25FB" w14:textId="1DC39D6F" w:rsidR="00E208D2" w:rsidRDefault="00BB4416" w:rsidP="00E208D2">
      <w:pPr>
        <w:rPr>
          <w:rtl/>
        </w:rPr>
      </w:pPr>
      <w:r>
        <w:rPr>
          <w:noProof/>
        </w:rPr>
        <w:drawing>
          <wp:inline distT="0" distB="0" distL="0" distR="0" wp14:anchorId="31DDC5EF" wp14:editId="69495277">
            <wp:extent cx="5584825" cy="3779533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257" cy="378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4B21" w14:textId="77777777" w:rsidR="00C00114" w:rsidRDefault="00C00114" w:rsidP="00084AFD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186BF537" w14:textId="77777777" w:rsidR="00C00114" w:rsidRDefault="00C00114" w:rsidP="00084AFD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73506684" w14:textId="280E933B" w:rsidR="00C00114" w:rsidRDefault="00C00114" w:rsidP="00084AFD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53D18600" w14:textId="09BECF11" w:rsidR="00C00114" w:rsidRDefault="00C00114" w:rsidP="00084AFD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</w:p>
    <w:p w14:paraId="781A799E" w14:textId="77777777" w:rsidR="00C00114" w:rsidRPr="00C00114" w:rsidRDefault="00C00114" w:rsidP="00C00114">
      <w:pPr>
        <w:rPr>
          <w:rtl/>
        </w:rPr>
      </w:pPr>
    </w:p>
    <w:p w14:paraId="5C64E01D" w14:textId="6E79DAF3" w:rsidR="00471F0B" w:rsidRPr="00084AFD" w:rsidRDefault="00084AFD" w:rsidP="00084AFD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lastRenderedPageBreak/>
        <w:t xml:space="preserve">הנחות מודל ה- </w:t>
      </w:r>
      <w:r w:rsidRPr="00836FEE">
        <w:rPr>
          <w:rFonts w:asciiTheme="minorBidi" w:hAnsiTheme="minorBidi" w:cstheme="minorBidi"/>
          <w:sz w:val="28"/>
          <w:szCs w:val="28"/>
        </w:rPr>
        <w:t>ERD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845073">
        <w:rPr>
          <w:rFonts w:hint="cs"/>
          <w:rtl/>
        </w:rPr>
        <w:t xml:space="preserve"> (ההנחות </w:t>
      </w:r>
      <w:r>
        <w:rPr>
          <w:rFonts w:hint="cs"/>
          <w:rtl/>
        </w:rPr>
        <w:t>שנוספו</w:t>
      </w:r>
      <w:r w:rsidR="00845073">
        <w:rPr>
          <w:rFonts w:hint="cs"/>
          <w:rtl/>
        </w:rPr>
        <w:t xml:space="preserve"> צבועות </w:t>
      </w:r>
      <w:r w:rsidR="00845073" w:rsidRPr="00845073">
        <w:rPr>
          <w:rFonts w:hint="cs"/>
          <w:color w:val="365F91" w:themeColor="accent1" w:themeShade="BF"/>
          <w:rtl/>
        </w:rPr>
        <w:t>בכחול</w:t>
      </w:r>
      <w:r w:rsidR="00845073">
        <w:rPr>
          <w:rFonts w:hint="cs"/>
          <w:rtl/>
        </w:rPr>
        <w:t>)</w:t>
      </w:r>
    </w:p>
    <w:tbl>
      <w:tblPr>
        <w:tblStyle w:val="TableGrid"/>
        <w:bidiVisual/>
        <w:tblW w:w="10505" w:type="dxa"/>
        <w:tblInd w:w="-318" w:type="dxa"/>
        <w:tblLook w:val="04A0" w:firstRow="1" w:lastRow="0" w:firstColumn="1" w:lastColumn="0" w:noHBand="0" w:noVBand="1"/>
      </w:tblPr>
      <w:tblGrid>
        <w:gridCol w:w="2142"/>
        <w:gridCol w:w="8363"/>
      </w:tblGrid>
      <w:tr w:rsidR="00BC22E7" w:rsidRPr="00A805C6" w14:paraId="004107D4" w14:textId="77777777" w:rsidTr="00BC22E7">
        <w:trPr>
          <w:trHeight w:val="285"/>
        </w:trPr>
        <w:tc>
          <w:tcPr>
            <w:tcW w:w="2142" w:type="dxa"/>
            <w:shd w:val="clear" w:color="auto" w:fill="C6D9F1" w:themeFill="text2" w:themeFillTint="33"/>
          </w:tcPr>
          <w:p w14:paraId="7213B4A0" w14:textId="77777777" w:rsidR="00BC22E7" w:rsidRPr="00A805C6" w:rsidRDefault="00BC22E7" w:rsidP="00DE06CA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>מרכיב</w:t>
            </w:r>
          </w:p>
        </w:tc>
        <w:tc>
          <w:tcPr>
            <w:tcW w:w="8363" w:type="dxa"/>
            <w:shd w:val="clear" w:color="auto" w:fill="C6D9F1" w:themeFill="text2" w:themeFillTint="33"/>
          </w:tcPr>
          <w:p w14:paraId="7905490B" w14:textId="77777777" w:rsidR="00BC22E7" w:rsidRPr="00A805C6" w:rsidRDefault="00BC22E7" w:rsidP="00DE06CA">
            <w:pPr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rtl/>
              </w:rPr>
            </w:pPr>
            <w:r w:rsidRPr="00A805C6">
              <w:rPr>
                <w:rFonts w:asciiTheme="minorBidi" w:hAnsiTheme="minorBidi" w:cstheme="minorBidi"/>
                <w:b/>
                <w:bCs/>
                <w:rtl/>
              </w:rPr>
              <w:t xml:space="preserve">הנחות </w:t>
            </w:r>
          </w:p>
        </w:tc>
      </w:tr>
      <w:tr w:rsidR="00BC22E7" w:rsidRPr="00A805C6" w14:paraId="4567F1BE" w14:textId="77777777" w:rsidTr="00BC22E7">
        <w:trPr>
          <w:trHeight w:val="298"/>
        </w:trPr>
        <w:tc>
          <w:tcPr>
            <w:tcW w:w="2142" w:type="dxa"/>
          </w:tcPr>
          <w:p w14:paraId="40638534" w14:textId="718C95B1" w:rsidR="00BC22E7" w:rsidRPr="000900BF" w:rsidRDefault="00BC22E7" w:rsidP="000900BF">
            <w:pPr>
              <w:spacing w:after="0" w:line="240" w:lineRule="auto"/>
              <w:ind w:left="360"/>
              <w:jc w:val="left"/>
              <w:rPr>
                <w:rFonts w:asciiTheme="minorBidi" w:hAnsiTheme="minorBidi" w:cstheme="minorBidi"/>
                <w:rtl/>
              </w:rPr>
            </w:pPr>
            <w:r w:rsidRPr="000900BF">
              <w:rPr>
                <w:rFonts w:asciiTheme="minorBidi" w:hAnsiTheme="minorBidi" w:cstheme="minorBidi" w:hint="cs"/>
                <w:rtl/>
              </w:rPr>
              <w:t>התהליך העסקי</w:t>
            </w:r>
          </w:p>
        </w:tc>
        <w:tc>
          <w:tcPr>
            <w:tcW w:w="8363" w:type="dxa"/>
          </w:tcPr>
          <w:p w14:paraId="064309FB" w14:textId="77777777" w:rsidR="00BC22E7" w:rsidRDefault="00BC22E7" w:rsidP="00DE06C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התייחסנו רק לעיצוב על פריטי הלבוש ולא על פריטים אחרים.</w:t>
            </w:r>
          </w:p>
          <w:p w14:paraId="44F9E6FD" w14:textId="45421304" w:rsidR="00A43777" w:rsidRPr="00A805C6" w:rsidRDefault="00F8057A" w:rsidP="00DE06C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contextualSpacing w:val="0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ניתן לשמור את העיצוב ולשלוח אותו למייל- </w:t>
            </w:r>
            <w:r w:rsidR="00D238DD">
              <w:rPr>
                <w:rFonts w:asciiTheme="minorBidi" w:hAnsiTheme="minorBidi" w:cstheme="minorBidi" w:hint="cs"/>
                <w:rtl/>
              </w:rPr>
              <w:t>מכיוון ומדובר בהפסקת תהליך ההזמנה ושמירת המוצר</w:t>
            </w:r>
            <w:r>
              <w:rPr>
                <w:rFonts w:asciiTheme="minorBidi" w:hAnsiTheme="minorBidi" w:cstheme="minorBidi" w:hint="cs"/>
                <w:rtl/>
              </w:rPr>
              <w:t>, לא הגדרנו כחלק מהתהליך העסקי.</w:t>
            </w:r>
          </w:p>
        </w:tc>
      </w:tr>
      <w:tr w:rsidR="00BC22E7" w:rsidRPr="00A805C6" w14:paraId="43BEB864" w14:textId="77777777" w:rsidTr="00BC22E7">
        <w:trPr>
          <w:trHeight w:val="1180"/>
        </w:trPr>
        <w:tc>
          <w:tcPr>
            <w:tcW w:w="2142" w:type="dxa"/>
          </w:tcPr>
          <w:p w14:paraId="3FB1E1E3" w14:textId="5CBA8879" w:rsidR="00BC22E7" w:rsidRPr="000900BF" w:rsidRDefault="00845073" w:rsidP="000900BF">
            <w:pPr>
              <w:spacing w:after="0" w:line="240" w:lineRule="auto"/>
              <w:ind w:left="360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 w:rsidR="00BC22E7" w:rsidRPr="000900BF">
              <w:rPr>
                <w:rFonts w:asciiTheme="minorBidi" w:hAnsiTheme="minorBidi" w:cstheme="minorBidi"/>
              </w:rPr>
              <w:t>Design</w:t>
            </w:r>
            <w:r>
              <w:rPr>
                <w:rFonts w:asciiTheme="minorBidi" w:hAnsiTheme="minorBidi" w:cstheme="minorBidi" w:hint="cs"/>
                <w:rtl/>
              </w:rPr>
              <w:t xml:space="preserve"> (עיצוב)</w:t>
            </w:r>
          </w:p>
        </w:tc>
        <w:tc>
          <w:tcPr>
            <w:tcW w:w="8363" w:type="dxa"/>
          </w:tcPr>
          <w:p w14:paraId="5DAA1672" w14:textId="6A7220A7" w:rsidR="00BC22E7" w:rsidRDefault="00BC22E7" w:rsidP="00DE06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משתמש מחויב לבחור עיצוב עבור פריט הלבוש אותו ירכוש.</w:t>
            </w:r>
          </w:p>
          <w:p w14:paraId="26338F78" w14:textId="7E7DE8A3" w:rsidR="00BC22E7" w:rsidRPr="00A805C6" w:rsidRDefault="00BC22E7" w:rsidP="00DE06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יצרנו</w:t>
            </w:r>
            <w:r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 xml:space="preserve"> ישות עצמאית משום שישנה אפשרות להשתמש באותו </w:t>
            </w:r>
            <w:r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ה</w:t>
            </w:r>
            <w:r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>עיצוב עבור מוצרים שונים, במיקום שונה. בנוסף</w:t>
            </w:r>
            <w:r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,</w:t>
            </w:r>
            <w:r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 xml:space="preserve"> לעיצוב ישנם הרבה שדות רלוונטיים (תמונה, טקסט וכדומה) אשר קשורים באופן מהותי לתהליך העסקי.</w:t>
            </w:r>
          </w:p>
        </w:tc>
      </w:tr>
      <w:tr w:rsidR="00BC22E7" w:rsidRPr="00A805C6" w14:paraId="35C3FA76" w14:textId="77777777" w:rsidTr="00BC22E7">
        <w:trPr>
          <w:trHeight w:val="407"/>
        </w:trPr>
        <w:tc>
          <w:tcPr>
            <w:tcW w:w="2142" w:type="dxa"/>
          </w:tcPr>
          <w:p w14:paraId="06B4B417" w14:textId="543C0603" w:rsidR="00BC22E7" w:rsidRPr="00A805C6" w:rsidRDefault="00BC22E7" w:rsidP="002635D1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C</w:t>
            </w:r>
            <w:r w:rsidR="00BB4416">
              <w:rPr>
                <w:rFonts w:asciiTheme="minorBidi" w:hAnsiTheme="minorBidi" w:cstheme="minorBidi"/>
              </w:rPr>
              <w:t>u</w:t>
            </w:r>
            <w:r>
              <w:rPr>
                <w:rFonts w:asciiTheme="minorBidi" w:hAnsiTheme="minorBidi" w:cstheme="minorBidi"/>
              </w:rPr>
              <w:t>st</w:t>
            </w:r>
            <w:r w:rsidR="00BB4416">
              <w:rPr>
                <w:rFonts w:asciiTheme="minorBidi" w:hAnsiTheme="minorBidi" w:cstheme="minorBidi"/>
              </w:rPr>
              <w:t>o</w:t>
            </w:r>
            <w:r>
              <w:rPr>
                <w:rFonts w:asciiTheme="minorBidi" w:hAnsiTheme="minorBidi" w:cstheme="minorBidi"/>
              </w:rPr>
              <w:t>mer</w:t>
            </w:r>
            <w:r>
              <w:rPr>
                <w:rFonts w:asciiTheme="minorBidi" w:hAnsiTheme="minorBidi" w:cstheme="minorBidi" w:hint="cs"/>
                <w:rtl/>
              </w:rPr>
              <w:t xml:space="preserve"> (לקוח)</w:t>
            </w:r>
          </w:p>
        </w:tc>
        <w:tc>
          <w:tcPr>
            <w:tcW w:w="8363" w:type="dxa"/>
          </w:tcPr>
          <w:p w14:paraId="5ADE726D" w14:textId="76B8EF5C" w:rsidR="00BC22E7" w:rsidRDefault="00BC22E7" w:rsidP="00DE06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לקוח יכול להתחבר ממספר כתובות </w:t>
            </w:r>
            <w:r>
              <w:rPr>
                <w:rFonts w:asciiTheme="minorBidi" w:hAnsiTheme="minorBidi" w:cstheme="minorBidi" w:hint="cs"/>
              </w:rPr>
              <w:t>IP</w:t>
            </w:r>
            <w:r>
              <w:rPr>
                <w:rFonts w:asciiTheme="minorBidi" w:hAnsiTheme="minorBidi" w:cstheme="minorBidi" w:hint="cs"/>
                <w:rtl/>
              </w:rPr>
              <w:t xml:space="preserve"> שונות.</w:t>
            </w:r>
          </w:p>
          <w:p w14:paraId="5D6D8F13" w14:textId="701D1EEA" w:rsidR="00BC22E7" w:rsidRPr="00A805C6" w:rsidRDefault="00BC22E7" w:rsidP="00DE06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ללקוח יש כרטיס אשראי אחד בלבד המזוהה עם כלל רכישותיו.</w:t>
            </w:r>
          </w:p>
        </w:tc>
      </w:tr>
      <w:tr w:rsidR="00BC22E7" w:rsidRPr="00A805C6" w14:paraId="4AD818DC" w14:textId="77777777" w:rsidTr="00BC22E7">
        <w:trPr>
          <w:trHeight w:val="411"/>
        </w:trPr>
        <w:tc>
          <w:tcPr>
            <w:tcW w:w="2142" w:type="dxa"/>
          </w:tcPr>
          <w:p w14:paraId="3A6C42F4" w14:textId="50988AD6" w:rsidR="00BC22E7" w:rsidRPr="00A805C6" w:rsidRDefault="00BC22E7" w:rsidP="002635D1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</w:rPr>
              <w:t>User</w:t>
            </w:r>
            <w:r>
              <w:rPr>
                <w:rFonts w:asciiTheme="minorBidi" w:hAnsiTheme="minorBidi" w:cstheme="minorBidi" w:hint="cs"/>
                <w:rtl/>
              </w:rPr>
              <w:t xml:space="preserve"> (משתמש)</w:t>
            </w:r>
          </w:p>
        </w:tc>
        <w:tc>
          <w:tcPr>
            <w:tcW w:w="8363" w:type="dxa"/>
          </w:tcPr>
          <w:p w14:paraId="66516C6C" w14:textId="2769E50D" w:rsidR="00BC22E7" w:rsidRPr="00A805C6" w:rsidRDefault="00BC22E7" w:rsidP="00DE06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משתמש (</w:t>
            </w:r>
            <w:r>
              <w:rPr>
                <w:rFonts w:asciiTheme="minorBidi" w:hAnsiTheme="minorBidi" w:cstheme="minorBidi"/>
              </w:rPr>
              <w:t>User</w:t>
            </w:r>
            <w:r>
              <w:rPr>
                <w:rFonts w:asciiTheme="minorBidi" w:hAnsiTheme="minorBidi" w:cstheme="minorBidi" w:hint="cs"/>
                <w:rtl/>
              </w:rPr>
              <w:t>) יוכל לעצב פריטי לבוש ולהכניסם לעגלה, ויזוהה עפ"י כתובת ה</w:t>
            </w:r>
            <w:r>
              <w:rPr>
                <w:rFonts w:asciiTheme="minorBidi" w:hAnsiTheme="minorBidi" w:cstheme="minorBidi" w:hint="cs"/>
              </w:rPr>
              <w:t>IP</w:t>
            </w:r>
            <w:r>
              <w:rPr>
                <w:rFonts w:asciiTheme="minorBidi" w:hAnsiTheme="minorBidi" w:cstheme="minorBidi" w:hint="cs"/>
                <w:rtl/>
              </w:rPr>
              <w:t xml:space="preserve"> ממנה התחבר.</w:t>
            </w:r>
          </w:p>
        </w:tc>
      </w:tr>
      <w:tr w:rsidR="00BC22E7" w:rsidRPr="00A805C6" w14:paraId="411F1811" w14:textId="77777777" w:rsidTr="00BC22E7">
        <w:trPr>
          <w:trHeight w:val="411"/>
        </w:trPr>
        <w:tc>
          <w:tcPr>
            <w:tcW w:w="2142" w:type="dxa"/>
          </w:tcPr>
          <w:p w14:paraId="1B6EEB28" w14:textId="34647520" w:rsidR="00BC22E7" w:rsidRDefault="00AE453E" w:rsidP="002635D1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בין </w:t>
            </w:r>
            <w:r>
              <w:rPr>
                <w:rFonts w:asciiTheme="minorBidi" w:hAnsiTheme="minorBidi" w:cstheme="minorBidi"/>
              </w:rPr>
              <w:t>"</w:t>
            </w:r>
            <w:r w:rsidR="003D260A">
              <w:rPr>
                <w:rFonts w:asciiTheme="minorBidi" w:hAnsiTheme="minorBidi" w:cstheme="minorBidi"/>
              </w:rPr>
              <w:t>C</w:t>
            </w:r>
            <w:r w:rsidR="00BB4416">
              <w:rPr>
                <w:rFonts w:asciiTheme="minorBidi" w:hAnsiTheme="minorBidi" w:cstheme="minorBidi"/>
              </w:rPr>
              <w:t>u</w:t>
            </w:r>
            <w:r w:rsidR="003D260A">
              <w:rPr>
                <w:rFonts w:asciiTheme="minorBidi" w:hAnsiTheme="minorBidi" w:cstheme="minorBidi"/>
              </w:rPr>
              <w:t>st</w:t>
            </w:r>
            <w:r w:rsidR="00BB4416">
              <w:rPr>
                <w:rFonts w:asciiTheme="minorBidi" w:hAnsiTheme="minorBidi" w:cstheme="minorBidi"/>
              </w:rPr>
              <w:t>o</w:t>
            </w:r>
            <w:r w:rsidR="003D260A">
              <w:rPr>
                <w:rFonts w:asciiTheme="minorBidi" w:hAnsiTheme="minorBidi" w:cstheme="minorBidi"/>
              </w:rPr>
              <w:t>mer'</w:t>
            </w:r>
            <w:r w:rsidR="003D260A">
              <w:rPr>
                <w:rFonts w:asciiTheme="minorBidi" w:hAnsiTheme="minorBidi" w:cstheme="minorBidi" w:hint="cs"/>
                <w:rtl/>
              </w:rPr>
              <w:t xml:space="preserve"> ל</w:t>
            </w:r>
            <w:r w:rsidR="003D260A">
              <w:rPr>
                <w:rFonts w:asciiTheme="minorBidi" w:hAnsiTheme="minorBidi" w:cstheme="minorBidi"/>
              </w:rPr>
              <w:t>"User"</w:t>
            </w:r>
          </w:p>
        </w:tc>
        <w:tc>
          <w:tcPr>
            <w:tcW w:w="8363" w:type="dxa"/>
          </w:tcPr>
          <w:p w14:paraId="7C7F4D56" w14:textId="651CE3B3" w:rsidR="00BC22E7" w:rsidRDefault="00BC22E7" w:rsidP="00BC22E7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לקוח </w:t>
            </w:r>
            <w:r>
              <w:rPr>
                <w:rFonts w:asciiTheme="minorBidi" w:hAnsiTheme="minorBidi" w:cstheme="minorBidi"/>
              </w:rPr>
              <w:t>(C</w:t>
            </w:r>
            <w:r w:rsidR="00BB4416">
              <w:rPr>
                <w:rFonts w:asciiTheme="minorBidi" w:hAnsiTheme="minorBidi" w:cstheme="minorBidi"/>
              </w:rPr>
              <w:t>u</w:t>
            </w:r>
            <w:r>
              <w:rPr>
                <w:rFonts w:asciiTheme="minorBidi" w:hAnsiTheme="minorBidi" w:cstheme="minorBidi"/>
              </w:rPr>
              <w:t>st</w:t>
            </w:r>
            <w:r w:rsidR="00BB4416">
              <w:rPr>
                <w:rFonts w:asciiTheme="minorBidi" w:hAnsiTheme="minorBidi" w:cstheme="minorBidi"/>
              </w:rPr>
              <w:t>o</w:t>
            </w:r>
            <w:r>
              <w:rPr>
                <w:rFonts w:asciiTheme="minorBidi" w:hAnsiTheme="minorBidi" w:cstheme="minorBidi"/>
              </w:rPr>
              <w:t>mer)</w:t>
            </w:r>
            <w:r>
              <w:rPr>
                <w:rFonts w:asciiTheme="minorBidi" w:hAnsiTheme="minorBidi" w:cstheme="minorBidi" w:hint="cs"/>
                <w:rtl/>
              </w:rPr>
              <w:t xml:space="preserve"> מזוהה כמשתמש שביצע הזמנה והכניס למערכת פרטי זיהוי נרחבים. </w:t>
            </w:r>
          </w:p>
          <w:p w14:paraId="09402684" w14:textId="2C210C36" w:rsidR="00BC22E7" w:rsidRPr="00BC22E7" w:rsidRDefault="00BC22E7" w:rsidP="00BC22E7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משום שלקוח יכול להתחבר ממספר כתובות </w:t>
            </w:r>
            <w:r>
              <w:rPr>
                <w:rFonts w:asciiTheme="minorBidi" w:hAnsiTheme="minorBidi" w:cstheme="minorBidi" w:hint="cs"/>
              </w:rPr>
              <w:t>IP</w:t>
            </w:r>
            <w:r>
              <w:rPr>
                <w:rFonts w:asciiTheme="minorBidi" w:hAnsiTheme="minorBidi" w:cstheme="minorBidi" w:hint="cs"/>
                <w:rtl/>
              </w:rPr>
              <w:t>, יכול להיות מזוהה כמספר משתמשים.</w:t>
            </w:r>
          </w:p>
        </w:tc>
      </w:tr>
      <w:tr w:rsidR="00BC22E7" w:rsidRPr="00A805C6" w14:paraId="5E800F18" w14:textId="77777777" w:rsidTr="00BC22E7">
        <w:trPr>
          <w:trHeight w:val="411"/>
        </w:trPr>
        <w:tc>
          <w:tcPr>
            <w:tcW w:w="2142" w:type="dxa"/>
          </w:tcPr>
          <w:p w14:paraId="0B33BDC6" w14:textId="124D18B6" w:rsidR="00BC22E7" w:rsidRDefault="00BC22E7" w:rsidP="002635D1">
            <w:pPr>
              <w:spacing w:after="0"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Designed Product</w:t>
            </w:r>
          </w:p>
        </w:tc>
        <w:tc>
          <w:tcPr>
            <w:tcW w:w="8363" w:type="dxa"/>
          </w:tcPr>
          <w:p w14:paraId="5B040D80" w14:textId="3A59609F" w:rsidR="00AE453E" w:rsidRPr="00AE453E" w:rsidRDefault="00BC22E7" w:rsidP="00AE453E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color w:val="365F91" w:themeColor="accent1" w:themeShade="BF"/>
                <w:rtl/>
              </w:rPr>
            </w:pPr>
            <w:r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מיקום העיצוב, על גבי פריט הלבוש הינו ייחודי ועל כן מהווה מזהה חלקי.</w:t>
            </w:r>
          </w:p>
        </w:tc>
      </w:tr>
      <w:tr w:rsidR="00AE453E" w:rsidRPr="00A805C6" w14:paraId="781E9E44" w14:textId="77777777" w:rsidTr="00BC22E7">
        <w:trPr>
          <w:trHeight w:val="411"/>
        </w:trPr>
        <w:tc>
          <w:tcPr>
            <w:tcW w:w="2142" w:type="dxa"/>
          </w:tcPr>
          <w:p w14:paraId="7815D0E0" w14:textId="33C3C6A8" w:rsidR="00AE453E" w:rsidRDefault="00AE453E" w:rsidP="002635D1">
            <w:pPr>
              <w:spacing w:after="0" w:line="240" w:lineRule="auto"/>
              <w:jc w:val="center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הקשר בין </w:t>
            </w:r>
            <w:r>
              <w:rPr>
                <w:rFonts w:asciiTheme="minorBidi" w:hAnsiTheme="minorBidi" w:cstheme="minorBidi"/>
              </w:rPr>
              <w:t>"designed product"</w:t>
            </w:r>
            <w:r>
              <w:rPr>
                <w:rFonts w:asciiTheme="minorBidi" w:hAnsiTheme="minorBidi" w:cstheme="minorBidi" w:hint="cs"/>
                <w:rtl/>
              </w:rPr>
              <w:t xml:space="preserve"> ל</w:t>
            </w:r>
            <w:r>
              <w:rPr>
                <w:rFonts w:asciiTheme="minorBidi" w:hAnsiTheme="minorBidi" w:cstheme="minorBidi"/>
              </w:rPr>
              <w:t>"Cart"</w:t>
            </w:r>
          </w:p>
        </w:tc>
        <w:tc>
          <w:tcPr>
            <w:tcW w:w="8363" w:type="dxa"/>
          </w:tcPr>
          <w:p w14:paraId="77FB209A" w14:textId="55840A17" w:rsidR="00AE453E" w:rsidRPr="00845073" w:rsidRDefault="00AE453E" w:rsidP="00AE453E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color w:val="365F91" w:themeColor="accent1" w:themeShade="BF"/>
                <w:rtl/>
              </w:rPr>
            </w:pPr>
            <w:r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ניתן לעצב פריט ולשלוח אותו במייל, ולא להעבירו ישירות לעגלה, על כן הקרדינליות 0:1.</w:t>
            </w:r>
          </w:p>
        </w:tc>
      </w:tr>
      <w:tr w:rsidR="00BC22E7" w:rsidRPr="00A805C6" w14:paraId="48831B3C" w14:textId="77777777" w:rsidTr="00BC22E7">
        <w:trPr>
          <w:trHeight w:val="411"/>
        </w:trPr>
        <w:tc>
          <w:tcPr>
            <w:tcW w:w="2142" w:type="dxa"/>
          </w:tcPr>
          <w:p w14:paraId="36D052E0" w14:textId="166BE42E" w:rsidR="00BC22E7" w:rsidRDefault="00BC22E7" w:rsidP="002635D1">
            <w:pPr>
              <w:spacing w:after="0"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Cart</w:t>
            </w:r>
          </w:p>
        </w:tc>
        <w:tc>
          <w:tcPr>
            <w:tcW w:w="8363" w:type="dxa"/>
          </w:tcPr>
          <w:p w14:paraId="710826C0" w14:textId="23876270" w:rsidR="00BC22E7" w:rsidRDefault="00845073" w:rsidP="00DE06CA">
            <w:pPr>
              <w:numPr>
                <w:ilvl w:val="0"/>
                <w:numId w:val="11"/>
              </w:numPr>
              <w:spacing w:after="0" w:line="240" w:lineRule="auto"/>
              <w:jc w:val="left"/>
              <w:rPr>
                <w:rFonts w:asciiTheme="minorBidi" w:hAnsiTheme="minorBidi" w:cstheme="minorBidi"/>
                <w:rtl/>
              </w:rPr>
            </w:pPr>
            <w:r>
              <w:rPr>
                <w:rFonts w:asciiTheme="minorBidi" w:hAnsiTheme="minorBidi" w:cstheme="minorBidi"/>
                <w:color w:val="365F91" w:themeColor="accent1" w:themeShade="BF"/>
              </w:rPr>
              <w:t>"Cart ID"</w:t>
            </w:r>
            <w:r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 xml:space="preserve"> ה</w:t>
            </w:r>
            <w:r w:rsidR="00BC22E7"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מזהה</w:t>
            </w:r>
            <w:r w:rsidR="00AE453E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,</w:t>
            </w:r>
            <w:r w:rsidR="00BC22E7"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 xml:space="preserve"> משום שהעגלה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 xml:space="preserve"> מורכבת מפריטים אותם מכניס </w:t>
            </w:r>
            <w:r w:rsidR="00BC22E7"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משתמש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 xml:space="preserve"> (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</w:rPr>
              <w:t>USER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>), לעומת הזמנה א</w:t>
            </w:r>
            <w:r w:rsidR="00AE453E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 xml:space="preserve">שר 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 xml:space="preserve">מבצע לקוח 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</w:rPr>
              <w:t>(</w:t>
            </w:r>
            <w:r w:rsidR="00BC22E7" w:rsidRPr="00845073">
              <w:rPr>
                <w:rFonts w:asciiTheme="minorBidi" w:hAnsiTheme="minorBidi" w:cstheme="minorBidi" w:hint="cs"/>
                <w:color w:val="365F91" w:themeColor="accent1" w:themeShade="BF"/>
              </w:rPr>
              <w:t>C</w:t>
            </w:r>
            <w:r w:rsidR="00BB4416">
              <w:rPr>
                <w:rFonts w:asciiTheme="minorBidi" w:hAnsiTheme="minorBidi" w:cstheme="minorBidi"/>
                <w:color w:val="365F91" w:themeColor="accent1" w:themeShade="BF"/>
              </w:rPr>
              <w:t>u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</w:rPr>
              <w:t>st</w:t>
            </w:r>
            <w:r w:rsidR="00BB4416">
              <w:rPr>
                <w:rFonts w:asciiTheme="minorBidi" w:hAnsiTheme="minorBidi" w:cstheme="minorBidi"/>
                <w:color w:val="365F91" w:themeColor="accent1" w:themeShade="BF"/>
              </w:rPr>
              <w:t>o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</w:rPr>
              <w:t>mers)</w:t>
            </w:r>
            <w:r w:rsidR="00BC22E7" w:rsidRPr="00845073">
              <w:rPr>
                <w:rFonts w:asciiTheme="minorBidi" w:hAnsiTheme="minorBidi" w:cstheme="minorBidi" w:hint="cs"/>
                <w:color w:val="365F91" w:themeColor="accent1" w:themeShade="BF"/>
                <w:rtl/>
              </w:rPr>
              <w:t>. למשתמש יכולות להיות מספר עגלות, ו</w:t>
            </w:r>
            <w:r w:rsidR="00BC22E7" w:rsidRPr="00845073">
              <w:rPr>
                <w:rFonts w:asciiTheme="minorBidi" w:hAnsiTheme="minorBidi" w:cstheme="minorBidi"/>
                <w:color w:val="365F91" w:themeColor="accent1" w:themeShade="BF"/>
                <w:rtl/>
              </w:rPr>
              <w:t>מכיוון שלא כל עגלה הופכת להזמנה, נדרש ליצור מזהה עבור עגלה ולשמור את הפרטים שלה במסד נתונים.</w:t>
            </w:r>
          </w:p>
        </w:tc>
      </w:tr>
    </w:tbl>
    <w:p w14:paraId="4B7265BE" w14:textId="77777777" w:rsidR="00BE375D" w:rsidRPr="00A805C6" w:rsidRDefault="00BE375D" w:rsidP="00A805C6">
      <w:pPr>
        <w:spacing w:after="120" w:line="240" w:lineRule="auto"/>
        <w:rPr>
          <w:rFonts w:asciiTheme="minorBidi" w:hAnsiTheme="minorBidi" w:cstheme="minorBidi"/>
        </w:rPr>
      </w:pPr>
    </w:p>
    <w:p w14:paraId="11951A74" w14:textId="684D288E" w:rsidR="00755C9E" w:rsidRPr="00836FEE" w:rsidRDefault="00D825B2" w:rsidP="00A805C6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t xml:space="preserve">מטלה </w:t>
      </w:r>
      <w:r w:rsidR="004F70F9" w:rsidRPr="00836FEE">
        <w:rPr>
          <w:rFonts w:asciiTheme="minorBidi" w:hAnsiTheme="minorBidi" w:cstheme="minorBidi"/>
          <w:sz w:val="28"/>
          <w:szCs w:val="28"/>
          <w:rtl/>
        </w:rPr>
        <w:t>2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>–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>עיצוב לוגי (מודל נתונים טבלאי)</w:t>
      </w:r>
    </w:p>
    <w:p w14:paraId="1443780D" w14:textId="7BD14C83" w:rsidR="00F632A1" w:rsidRDefault="00F632A1" w:rsidP="00F632A1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PRODUCTS </w:t>
      </w:r>
      <w:r>
        <w:rPr>
          <w:rFonts w:asciiTheme="minorBidi" w:hAnsiTheme="minorBidi" w:cstheme="minorBidi"/>
        </w:rPr>
        <w:t>(</w:t>
      </w:r>
      <w:r w:rsidRPr="00F632A1">
        <w:rPr>
          <w:rFonts w:asciiTheme="minorBidi" w:hAnsiTheme="minorBidi" w:cstheme="minorBidi"/>
          <w:u w:val="single"/>
        </w:rPr>
        <w:t>Product ID</w:t>
      </w:r>
      <w:r>
        <w:rPr>
          <w:rFonts w:asciiTheme="minorBidi" w:hAnsiTheme="minorBidi" w:cstheme="minorBidi"/>
        </w:rPr>
        <w:t>, Brand, Type, Style, Color, Size, Fabric, Min quantity)</w:t>
      </w:r>
    </w:p>
    <w:p w14:paraId="2771376D" w14:textId="2D962074" w:rsidR="00F632A1" w:rsidRDefault="00F632A1" w:rsidP="00F632A1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DESIGNS </w:t>
      </w:r>
      <w:r>
        <w:rPr>
          <w:rFonts w:asciiTheme="minorBidi" w:hAnsiTheme="minorBidi" w:cstheme="minorBidi"/>
        </w:rPr>
        <w:t>(</w:t>
      </w:r>
      <w:r w:rsidRPr="00F632A1">
        <w:rPr>
          <w:rFonts w:asciiTheme="minorBidi" w:hAnsiTheme="minorBidi" w:cstheme="minorBidi"/>
          <w:u w:val="single"/>
        </w:rPr>
        <w:t>Design ID</w:t>
      </w:r>
      <w:r>
        <w:rPr>
          <w:rFonts w:asciiTheme="minorBidi" w:hAnsiTheme="minorBidi" w:cstheme="minorBidi"/>
        </w:rPr>
        <w:t>, Name, Art, Text, Font style, Color</w:t>
      </w:r>
      <w:r w:rsidR="00011E0A">
        <w:rPr>
          <w:rFonts w:asciiTheme="minorBidi" w:hAnsiTheme="minorBidi" w:cstheme="minorBidi"/>
        </w:rPr>
        <w:t>, IP Address (USERS)</w:t>
      </w:r>
      <w:r>
        <w:rPr>
          <w:rFonts w:asciiTheme="minorBidi" w:hAnsiTheme="minorBidi" w:cstheme="minorBidi"/>
        </w:rPr>
        <w:t>)</w:t>
      </w:r>
    </w:p>
    <w:p w14:paraId="2467752C" w14:textId="2CFDB9F8" w:rsidR="00F632A1" w:rsidRDefault="00F632A1" w:rsidP="00F632A1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C</w:t>
      </w:r>
      <w:r w:rsidR="00BB4416">
        <w:rPr>
          <w:rFonts w:asciiTheme="minorBidi" w:hAnsiTheme="minorBidi" w:cstheme="minorBidi"/>
          <w:b/>
          <w:bCs/>
        </w:rPr>
        <w:t>U</w:t>
      </w:r>
      <w:r>
        <w:rPr>
          <w:rFonts w:asciiTheme="minorBidi" w:hAnsiTheme="minorBidi" w:cstheme="minorBidi"/>
          <w:b/>
          <w:bCs/>
        </w:rPr>
        <w:t>ST</w:t>
      </w:r>
      <w:r w:rsidR="00BB4416">
        <w:rPr>
          <w:rFonts w:asciiTheme="minorBidi" w:hAnsiTheme="minorBidi" w:cstheme="minorBidi"/>
          <w:b/>
          <w:bCs/>
        </w:rPr>
        <w:t>O</w:t>
      </w:r>
      <w:r>
        <w:rPr>
          <w:rFonts w:asciiTheme="minorBidi" w:hAnsiTheme="minorBidi" w:cstheme="minorBidi"/>
          <w:b/>
          <w:bCs/>
        </w:rPr>
        <w:t xml:space="preserve">MERS </w:t>
      </w:r>
      <w:r>
        <w:rPr>
          <w:rFonts w:asciiTheme="minorBidi" w:hAnsiTheme="minorBidi" w:cstheme="minorBidi"/>
        </w:rPr>
        <w:t>(</w:t>
      </w:r>
      <w:r w:rsidR="00C61355" w:rsidRPr="00C61355">
        <w:rPr>
          <w:rFonts w:asciiTheme="minorBidi" w:hAnsiTheme="minorBidi" w:cstheme="minorBidi"/>
          <w:u w:val="single"/>
        </w:rPr>
        <w:t>Email address</w:t>
      </w:r>
      <w:r w:rsidR="00C61355">
        <w:rPr>
          <w:rFonts w:asciiTheme="minorBidi" w:hAnsiTheme="minorBidi" w:cstheme="minorBidi"/>
        </w:rPr>
        <w:t xml:space="preserve">, Name, </w:t>
      </w:r>
      <w:r w:rsidR="00162A98">
        <w:rPr>
          <w:rFonts w:asciiTheme="minorBidi" w:hAnsiTheme="minorBidi" w:cstheme="minorBidi"/>
        </w:rPr>
        <w:t>country, city, street, CC-number, CC-cvc, CC- expiration date, phone number)</w:t>
      </w:r>
    </w:p>
    <w:p w14:paraId="17185509" w14:textId="59A5D08A" w:rsidR="00162A98" w:rsidRDefault="00162A98" w:rsidP="00162A98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USERS </w:t>
      </w:r>
      <w:r>
        <w:rPr>
          <w:rFonts w:asciiTheme="minorBidi" w:hAnsiTheme="minorBidi" w:cstheme="minorBidi"/>
        </w:rPr>
        <w:t>(</w:t>
      </w:r>
      <w:r w:rsidRPr="00162A98">
        <w:rPr>
          <w:rFonts w:asciiTheme="minorBidi" w:hAnsiTheme="minorBidi" w:cstheme="minorBidi"/>
          <w:u w:val="single"/>
        </w:rPr>
        <w:t>IP Address</w:t>
      </w:r>
      <w:r>
        <w:rPr>
          <w:rFonts w:asciiTheme="minorBidi" w:hAnsiTheme="minorBidi" w:cstheme="minorBidi"/>
        </w:rPr>
        <w:t>, entrance DT</w:t>
      </w:r>
      <w:r w:rsidR="00110438">
        <w:rPr>
          <w:rFonts w:asciiTheme="minorBidi" w:hAnsiTheme="minorBidi" w:cstheme="minorBidi"/>
        </w:rPr>
        <w:t xml:space="preserve">, </w:t>
      </w:r>
      <w:r w:rsidR="00011E0A">
        <w:rPr>
          <w:rFonts w:asciiTheme="minorBidi" w:hAnsiTheme="minorBidi" w:cstheme="minorBidi"/>
        </w:rPr>
        <w:t>Email Address</w:t>
      </w:r>
      <w:r w:rsidR="00110438">
        <w:rPr>
          <w:rFonts w:asciiTheme="minorBidi" w:hAnsiTheme="minorBidi" w:cstheme="minorBidi"/>
        </w:rPr>
        <w:t xml:space="preserve"> (CUSTOMERS)</w:t>
      </w:r>
      <w:r>
        <w:rPr>
          <w:rFonts w:asciiTheme="minorBidi" w:hAnsiTheme="minorBidi" w:cstheme="minorBidi"/>
        </w:rPr>
        <w:t>)</w:t>
      </w:r>
    </w:p>
    <w:p w14:paraId="21D4B248" w14:textId="1C983265" w:rsidR="00162A98" w:rsidRDefault="00162A98" w:rsidP="00162A98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ORDERS </w:t>
      </w:r>
      <w:r>
        <w:rPr>
          <w:rFonts w:asciiTheme="minorBidi" w:hAnsiTheme="minorBidi" w:cstheme="minorBidi"/>
        </w:rPr>
        <w:t>(</w:t>
      </w:r>
      <w:r w:rsidRPr="00162A98">
        <w:rPr>
          <w:rFonts w:asciiTheme="minorBidi" w:hAnsiTheme="minorBidi" w:cstheme="minorBidi"/>
          <w:u w:val="single"/>
        </w:rPr>
        <w:t>Order ID</w:t>
      </w:r>
      <w:r>
        <w:rPr>
          <w:rFonts w:asciiTheme="minorBidi" w:hAnsiTheme="minorBidi" w:cstheme="minorBidi"/>
        </w:rPr>
        <w:t>, Purchase type, DT, tracking number</w:t>
      </w:r>
      <w:r w:rsidR="00BB4416">
        <w:rPr>
          <w:rFonts w:asciiTheme="minorBidi" w:hAnsiTheme="minorBidi" w:cstheme="minorBidi"/>
        </w:rPr>
        <w:t xml:space="preserve">, Cart </w:t>
      </w:r>
      <w:r w:rsidR="00011E0A">
        <w:rPr>
          <w:rFonts w:asciiTheme="minorBidi" w:hAnsiTheme="minorBidi" w:cstheme="minorBidi"/>
        </w:rPr>
        <w:t>ID</w:t>
      </w:r>
      <w:r w:rsidR="00BB4416">
        <w:rPr>
          <w:rFonts w:asciiTheme="minorBidi" w:hAnsiTheme="minorBidi" w:cstheme="minorBidi"/>
        </w:rPr>
        <w:t xml:space="preserve">(CARTS), </w:t>
      </w:r>
      <w:r w:rsidR="00011E0A">
        <w:rPr>
          <w:rFonts w:asciiTheme="minorBidi" w:hAnsiTheme="minorBidi" w:cstheme="minorBidi"/>
        </w:rPr>
        <w:t xml:space="preserve">Email Address </w:t>
      </w:r>
      <w:r w:rsidR="00BB4416">
        <w:rPr>
          <w:rFonts w:asciiTheme="minorBidi" w:hAnsiTheme="minorBidi" w:cstheme="minorBidi"/>
        </w:rPr>
        <w:t>(CUSTOMERS)</w:t>
      </w:r>
      <w:r>
        <w:rPr>
          <w:rFonts w:asciiTheme="minorBidi" w:hAnsiTheme="minorBidi" w:cstheme="minorBidi"/>
        </w:rPr>
        <w:t>)</w:t>
      </w:r>
    </w:p>
    <w:p w14:paraId="2E47ED26" w14:textId="76E1C6EF" w:rsidR="00162A98" w:rsidRDefault="00162A98" w:rsidP="00162A98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CARTS</w:t>
      </w:r>
      <w:r>
        <w:rPr>
          <w:rFonts w:asciiTheme="minorBidi" w:hAnsiTheme="minorBidi" w:cstheme="minorBidi"/>
        </w:rPr>
        <w:t xml:space="preserve"> (</w:t>
      </w:r>
      <w:r w:rsidRPr="00162A98">
        <w:rPr>
          <w:rFonts w:asciiTheme="minorBidi" w:hAnsiTheme="minorBidi" w:cstheme="minorBidi"/>
          <w:u w:val="single"/>
        </w:rPr>
        <w:t>Cart ID</w:t>
      </w:r>
      <w:r>
        <w:rPr>
          <w:rFonts w:asciiTheme="minorBidi" w:hAnsiTheme="minorBidi" w:cstheme="minorBidi"/>
        </w:rPr>
        <w:t>, Shipping area, Delivery option)</w:t>
      </w:r>
    </w:p>
    <w:p w14:paraId="4E99B476" w14:textId="2667141B" w:rsidR="00162A98" w:rsidRPr="00A805C6" w:rsidRDefault="00162A98" w:rsidP="00162A98">
      <w:pPr>
        <w:pStyle w:val="ListParagraph"/>
        <w:numPr>
          <w:ilvl w:val="0"/>
          <w:numId w:val="11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DESIGNED PRODUCTS</w:t>
      </w:r>
      <w:r>
        <w:rPr>
          <w:rFonts w:asciiTheme="minorBidi" w:hAnsiTheme="minorBidi" w:cstheme="minorBidi"/>
        </w:rPr>
        <w:t xml:space="preserve"> (</w:t>
      </w:r>
      <w:r w:rsidRPr="00162A98">
        <w:rPr>
          <w:rFonts w:asciiTheme="minorBidi" w:hAnsiTheme="minorBidi" w:cstheme="minorBidi"/>
          <w:u w:val="single"/>
        </w:rPr>
        <w:t>Product ID</w:t>
      </w:r>
      <w:r>
        <w:rPr>
          <w:rFonts w:asciiTheme="minorBidi" w:hAnsiTheme="minorBidi" w:cstheme="minorBidi"/>
        </w:rPr>
        <w:t xml:space="preserve"> (PRODUCTS), </w:t>
      </w:r>
      <w:r w:rsidRPr="00162A98">
        <w:rPr>
          <w:rFonts w:asciiTheme="minorBidi" w:hAnsiTheme="minorBidi" w:cstheme="minorBidi"/>
          <w:u w:val="single"/>
        </w:rPr>
        <w:t>Design ID</w:t>
      </w:r>
      <w:r>
        <w:rPr>
          <w:rFonts w:asciiTheme="minorBidi" w:hAnsiTheme="minorBidi" w:cstheme="minorBidi"/>
        </w:rPr>
        <w:t xml:space="preserve"> (DESIGNS), </w:t>
      </w:r>
      <w:r w:rsidRPr="00162A98">
        <w:rPr>
          <w:rFonts w:asciiTheme="minorBidi" w:hAnsiTheme="minorBidi" w:cstheme="minorBidi"/>
          <w:u w:val="single"/>
        </w:rPr>
        <w:t>Placement</w:t>
      </w:r>
      <w:r w:rsidR="00BB4416">
        <w:rPr>
          <w:rFonts w:asciiTheme="minorBidi" w:hAnsiTheme="minorBidi" w:cstheme="minorBidi"/>
        </w:rPr>
        <w:t xml:space="preserve">, Cart </w:t>
      </w:r>
      <w:r w:rsidR="00011E0A">
        <w:rPr>
          <w:rFonts w:asciiTheme="minorBidi" w:hAnsiTheme="minorBidi" w:cstheme="minorBidi"/>
        </w:rPr>
        <w:t xml:space="preserve">ID </w:t>
      </w:r>
      <w:r w:rsidR="00BB4416">
        <w:rPr>
          <w:rFonts w:asciiTheme="minorBidi" w:hAnsiTheme="minorBidi" w:cstheme="minorBidi"/>
        </w:rPr>
        <w:t>(CARTS)</w:t>
      </w:r>
      <w:r>
        <w:rPr>
          <w:rFonts w:asciiTheme="minorBidi" w:hAnsiTheme="minorBidi" w:cstheme="minorBidi"/>
        </w:rPr>
        <w:t>)</w:t>
      </w:r>
    </w:p>
    <w:p w14:paraId="2D4D9584" w14:textId="2AB89650" w:rsidR="00157F47" w:rsidRDefault="00157F47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066B54E8" w14:textId="5EA4F397" w:rsidR="00C00114" w:rsidRDefault="00C00114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7921C13E" w14:textId="1EFF5C1D" w:rsidR="00C00114" w:rsidRDefault="00C00114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457D904A" w14:textId="7D1532DB" w:rsidR="00C00114" w:rsidRDefault="00C00114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314D02CE" w14:textId="77777777" w:rsidR="00C00114" w:rsidRPr="00A805C6" w:rsidRDefault="00C00114" w:rsidP="00A805C6">
      <w:pPr>
        <w:spacing w:after="120" w:line="240" w:lineRule="auto"/>
        <w:rPr>
          <w:rFonts w:asciiTheme="minorBidi" w:hAnsiTheme="minorBidi" w:cstheme="minorBidi"/>
          <w:rtl/>
        </w:rPr>
      </w:pPr>
    </w:p>
    <w:p w14:paraId="2A06F04F" w14:textId="047FF194" w:rsidR="00096354" w:rsidRDefault="00096354" w:rsidP="00A805C6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lastRenderedPageBreak/>
        <w:t>נרמול נתונים</w:t>
      </w:r>
      <w:r w:rsidR="001F5E77" w:rsidRPr="00836FEE">
        <w:rPr>
          <w:rFonts w:asciiTheme="minorBidi" w:hAnsiTheme="minorBidi" w:cstheme="minorBidi"/>
          <w:sz w:val="28"/>
          <w:szCs w:val="28"/>
          <w:rtl/>
        </w:rPr>
        <w:t xml:space="preserve"> נוסף</w:t>
      </w:r>
    </w:p>
    <w:p w14:paraId="7842B3B0" w14:textId="70C6F9B5" w:rsidR="00AE23D9" w:rsidRDefault="00AE23D9" w:rsidP="00AE23D9">
      <w:pPr>
        <w:rPr>
          <w:rtl/>
        </w:rPr>
      </w:pPr>
      <w:r>
        <w:rPr>
          <w:rFonts w:hint="cs"/>
          <w:rtl/>
        </w:rPr>
        <w:t>תלויות פונקציונאליות בטבלאות:</w:t>
      </w:r>
    </w:p>
    <w:p w14:paraId="7EC169C9" w14:textId="6973BDEA" w:rsidR="00AE23D9" w:rsidRDefault="00AE23D9" w:rsidP="00F24C36">
      <w:pPr>
        <w:pStyle w:val="ListParagraph"/>
        <w:numPr>
          <w:ilvl w:val="0"/>
          <w:numId w:val="11"/>
        </w:numPr>
        <w:bidi w:val="0"/>
      </w:pPr>
      <w:r>
        <w:t>Product ID-&gt; brand, type, style, color, size, min, fabric</w:t>
      </w:r>
    </w:p>
    <w:p w14:paraId="6C6E07EB" w14:textId="77777777" w:rsidR="00F24C36" w:rsidRDefault="00DB52F3" w:rsidP="00F24C36">
      <w:pPr>
        <w:pStyle w:val="ListParagraph"/>
        <w:numPr>
          <w:ilvl w:val="0"/>
          <w:numId w:val="11"/>
        </w:numPr>
        <w:bidi w:val="0"/>
      </w:pPr>
      <w:r>
        <w:t>Design ID-&gt; name, art, text, font, color, IP address</w:t>
      </w:r>
    </w:p>
    <w:p w14:paraId="6518E19A" w14:textId="77777777" w:rsidR="00200107" w:rsidRDefault="007E495F" w:rsidP="00267784">
      <w:pPr>
        <w:pStyle w:val="ListParagraph"/>
        <w:numPr>
          <w:ilvl w:val="0"/>
          <w:numId w:val="11"/>
        </w:numPr>
        <w:bidi w:val="0"/>
      </w:pPr>
      <w:r>
        <w:t>Email address &lt;-&gt;</w:t>
      </w:r>
      <w:r w:rsidR="00116887">
        <w:t xml:space="preserve"> phone &lt;-&gt; (cc-cvc, cc-expiration date, cc-number)-&gt; name, country, city, stree</w:t>
      </w:r>
      <w:r w:rsidR="00267784">
        <w:t>t</w:t>
      </w:r>
    </w:p>
    <w:p w14:paraId="388C7DF2" w14:textId="77777777" w:rsidR="00200107" w:rsidRDefault="00BF0182" w:rsidP="00200107">
      <w:pPr>
        <w:pStyle w:val="ListParagraph"/>
        <w:numPr>
          <w:ilvl w:val="0"/>
          <w:numId w:val="11"/>
        </w:numPr>
        <w:bidi w:val="0"/>
      </w:pPr>
      <w:r w:rsidRPr="007E5720">
        <w:t>IP address</w:t>
      </w:r>
      <w:r w:rsidR="00AA255E" w:rsidRPr="007E5720">
        <w:t xml:space="preserve"> - &gt;</w:t>
      </w:r>
      <w:r w:rsidR="00F5378D" w:rsidRPr="007E5720">
        <w:t xml:space="preserve"> DT,</w:t>
      </w:r>
      <w:r w:rsidR="007E5720">
        <w:t xml:space="preserve"> email Address</w:t>
      </w:r>
    </w:p>
    <w:p w14:paraId="276E0AD3" w14:textId="77777777" w:rsidR="00200107" w:rsidRDefault="00B90D3A" w:rsidP="00200107">
      <w:pPr>
        <w:pStyle w:val="ListParagraph"/>
        <w:numPr>
          <w:ilvl w:val="0"/>
          <w:numId w:val="11"/>
        </w:numPr>
        <w:bidi w:val="0"/>
      </w:pPr>
      <w:r>
        <w:t>O</w:t>
      </w:r>
      <w:r w:rsidR="00E06AF8">
        <w:t>rder</w:t>
      </w:r>
      <w:r>
        <w:t xml:space="preserve"> </w:t>
      </w:r>
      <w:r w:rsidR="00E06AF8">
        <w:t xml:space="preserve">ID </w:t>
      </w:r>
      <w:r>
        <w:t>&lt; - &gt; tracking number &lt;-&gt; (email, DT)</w:t>
      </w:r>
      <w:r w:rsidR="00456ED7">
        <w:t xml:space="preserve"> </w:t>
      </w:r>
      <w:r w:rsidR="00AA2410">
        <w:t>-&gt;</w:t>
      </w:r>
      <w:r w:rsidR="007F78D7">
        <w:t xml:space="preserve"> cart ID, purchase type</w:t>
      </w:r>
    </w:p>
    <w:p w14:paraId="48AEE05A" w14:textId="77777777" w:rsidR="00200107" w:rsidRDefault="007C793C" w:rsidP="00200107">
      <w:pPr>
        <w:pStyle w:val="ListParagraph"/>
        <w:numPr>
          <w:ilvl w:val="0"/>
          <w:numId w:val="11"/>
        </w:numPr>
        <w:bidi w:val="0"/>
      </w:pPr>
      <w:r>
        <w:t>Cart ID -&gt;</w:t>
      </w:r>
      <w:r w:rsidR="008F207D">
        <w:t xml:space="preserve"> </w:t>
      </w:r>
      <w:r w:rsidR="007A6F5B">
        <w:t>shipping area, delivery option</w:t>
      </w:r>
    </w:p>
    <w:p w14:paraId="66D61169" w14:textId="297F88D0" w:rsidR="00E06AF8" w:rsidRPr="00AE23D9" w:rsidRDefault="005C6274" w:rsidP="00233070">
      <w:pPr>
        <w:pStyle w:val="ListParagraph"/>
        <w:numPr>
          <w:ilvl w:val="0"/>
          <w:numId w:val="11"/>
        </w:numPr>
        <w:bidi w:val="0"/>
        <w:rPr>
          <w:rtl/>
        </w:rPr>
      </w:pPr>
      <w:r>
        <w:t>(Product ID, Design ID, placement) -&gt;cart ID</w:t>
      </w:r>
    </w:p>
    <w:p w14:paraId="1C0CA50D" w14:textId="3368324C" w:rsidR="00BD0D34" w:rsidRPr="009D29AF" w:rsidRDefault="00BD0D34" w:rsidP="00BD0D34">
      <w:pPr>
        <w:pStyle w:val="ListParagraph"/>
        <w:numPr>
          <w:ilvl w:val="0"/>
          <w:numId w:val="33"/>
        </w:numPr>
        <w:spacing w:after="120" w:line="240" w:lineRule="auto"/>
        <w:contextualSpacing w:val="0"/>
        <w:rPr>
          <w:rFonts w:asciiTheme="minorBidi" w:hAnsiTheme="minorBidi" w:cstheme="minorBidi"/>
          <w:b/>
          <w:bCs/>
          <w:u w:val="single"/>
        </w:rPr>
      </w:pPr>
      <w:r w:rsidRPr="00233070">
        <w:rPr>
          <w:u w:val="single"/>
        </w:rPr>
        <w:t xml:space="preserve"> </w:t>
      </w:r>
      <w:r w:rsidR="00A64A86" w:rsidRPr="00233070">
        <w:rPr>
          <w:rFonts w:asciiTheme="minorBidi" w:hAnsiTheme="minorBidi" w:cstheme="minorBidi"/>
          <w:b/>
          <w:bCs/>
          <w:u w:val="single"/>
        </w:rPr>
        <w:t>3</w:t>
      </w:r>
      <w:r w:rsidRPr="00233070">
        <w:rPr>
          <w:rFonts w:asciiTheme="minorBidi" w:hAnsiTheme="minorBidi" w:cstheme="minorBidi"/>
          <w:b/>
          <w:bCs/>
          <w:u w:val="single"/>
        </w:rPr>
        <w:t>NF</w:t>
      </w:r>
      <w:r w:rsidRPr="00233070">
        <w:rPr>
          <w:rFonts w:asciiTheme="minorBidi" w:hAnsiTheme="minorBidi" w:cstheme="minorBidi" w:hint="cs"/>
          <w:b/>
          <w:bCs/>
          <w:u w:val="single"/>
        </w:rPr>
        <w:t xml:space="preserve"> </w:t>
      </w:r>
      <w:r w:rsidRPr="00233070">
        <w:rPr>
          <w:rFonts w:asciiTheme="minorBidi" w:hAnsiTheme="minorBidi" w:cstheme="minorBidi" w:hint="cs"/>
          <w:b/>
          <w:bCs/>
          <w:u w:val="single"/>
          <w:rtl/>
        </w:rPr>
        <w:t>נרמול</w:t>
      </w:r>
      <w:r w:rsidRPr="009D29AF"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06926D5B" w14:textId="5C322929" w:rsidR="00BD0D34" w:rsidRPr="00BD0D34" w:rsidRDefault="00BD0D34" w:rsidP="00BD0D34">
      <w:pPr>
        <w:pStyle w:val="ListParagraph"/>
        <w:spacing w:after="120" w:line="240" w:lineRule="auto"/>
        <w:ind w:left="360"/>
        <w:contextualSpacing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נסמן ב</w:t>
      </w:r>
      <w:r w:rsidRPr="00BD0D34">
        <w:rPr>
          <w:rFonts w:asciiTheme="minorBidi" w:hAnsiTheme="minorBidi" w:cstheme="minorBidi" w:hint="cs"/>
          <w:color w:val="4F81BD" w:themeColor="accent1"/>
          <w:rtl/>
        </w:rPr>
        <w:t>כחול</w:t>
      </w:r>
      <w:r>
        <w:rPr>
          <w:rFonts w:asciiTheme="minorBidi" w:hAnsiTheme="minorBidi" w:cstheme="minorBidi" w:hint="cs"/>
          <w:rtl/>
        </w:rPr>
        <w:t xml:space="preserve"> את המפתחות המינימליים הנוספים בטבלה.</w:t>
      </w:r>
    </w:p>
    <w:p w14:paraId="61B978E6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PRODUCTS </w:t>
      </w:r>
      <w:r>
        <w:rPr>
          <w:rFonts w:asciiTheme="minorBidi" w:hAnsiTheme="minorBidi" w:cstheme="minorBidi"/>
        </w:rPr>
        <w:t>(</w:t>
      </w:r>
      <w:r w:rsidRPr="00F632A1">
        <w:rPr>
          <w:rFonts w:asciiTheme="minorBidi" w:hAnsiTheme="minorBidi" w:cstheme="minorBidi"/>
          <w:u w:val="single"/>
        </w:rPr>
        <w:t>Product ID</w:t>
      </w:r>
      <w:r>
        <w:rPr>
          <w:rFonts w:asciiTheme="minorBidi" w:hAnsiTheme="minorBidi" w:cstheme="minorBidi"/>
        </w:rPr>
        <w:t>, Brand, Type, Style, Color, Size, Fabric, Min quantity)</w:t>
      </w:r>
    </w:p>
    <w:p w14:paraId="235FFAC7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DESIGNS </w:t>
      </w:r>
      <w:r>
        <w:rPr>
          <w:rFonts w:asciiTheme="minorBidi" w:hAnsiTheme="minorBidi" w:cstheme="minorBidi"/>
        </w:rPr>
        <w:t>(</w:t>
      </w:r>
      <w:r w:rsidRPr="00F632A1">
        <w:rPr>
          <w:rFonts w:asciiTheme="minorBidi" w:hAnsiTheme="minorBidi" w:cstheme="minorBidi"/>
          <w:u w:val="single"/>
        </w:rPr>
        <w:t>Design ID</w:t>
      </w:r>
      <w:r>
        <w:rPr>
          <w:rFonts w:asciiTheme="minorBidi" w:hAnsiTheme="minorBidi" w:cstheme="minorBidi"/>
        </w:rPr>
        <w:t xml:space="preserve">, </w:t>
      </w:r>
      <w:r w:rsidRPr="00D3737F">
        <w:rPr>
          <w:rFonts w:asciiTheme="minorBidi" w:hAnsiTheme="minorBidi" w:cstheme="minorBidi"/>
        </w:rPr>
        <w:t>Name</w:t>
      </w:r>
      <w:r>
        <w:rPr>
          <w:rFonts w:asciiTheme="minorBidi" w:hAnsiTheme="minorBidi" w:cstheme="minorBidi"/>
        </w:rPr>
        <w:t xml:space="preserve">, Art, Text, Font style, Color, </w:t>
      </w:r>
      <w:r w:rsidRPr="00D3737F">
        <w:rPr>
          <w:rFonts w:asciiTheme="minorBidi" w:hAnsiTheme="minorBidi" w:cstheme="minorBidi"/>
        </w:rPr>
        <w:t xml:space="preserve">IP Address </w:t>
      </w:r>
      <w:r>
        <w:rPr>
          <w:rFonts w:asciiTheme="minorBidi" w:hAnsiTheme="minorBidi" w:cstheme="minorBidi"/>
        </w:rPr>
        <w:t>(USERS))</w:t>
      </w:r>
    </w:p>
    <w:p w14:paraId="34247B5C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CUSTOMERS </w:t>
      </w:r>
      <w:r>
        <w:rPr>
          <w:rFonts w:asciiTheme="minorBidi" w:hAnsiTheme="minorBidi" w:cstheme="minorBidi"/>
        </w:rPr>
        <w:t>(</w:t>
      </w:r>
      <w:r w:rsidRPr="00C61355">
        <w:rPr>
          <w:rFonts w:asciiTheme="minorBidi" w:hAnsiTheme="minorBidi" w:cstheme="minorBidi"/>
          <w:u w:val="single"/>
        </w:rPr>
        <w:t>Email address</w:t>
      </w:r>
      <w:r>
        <w:rPr>
          <w:rFonts w:asciiTheme="minorBidi" w:hAnsiTheme="minorBidi" w:cstheme="minorBidi"/>
        </w:rPr>
        <w:t xml:space="preserve">, Name, country, city, street, </w:t>
      </w:r>
      <w:r w:rsidRPr="00E06AF8">
        <w:rPr>
          <w:rFonts w:asciiTheme="minorBidi" w:hAnsiTheme="minorBidi" w:cstheme="minorBidi"/>
          <w:color w:val="4F81BD" w:themeColor="accent1"/>
        </w:rPr>
        <w:t>CC-number, CC-cvc, CC- expiration date</w:t>
      </w:r>
      <w:r>
        <w:rPr>
          <w:rFonts w:asciiTheme="minorBidi" w:hAnsiTheme="minorBidi" w:cstheme="minorBidi"/>
        </w:rPr>
        <w:t xml:space="preserve">, </w:t>
      </w:r>
      <w:r w:rsidRPr="00E06AF8">
        <w:rPr>
          <w:rFonts w:asciiTheme="minorBidi" w:hAnsiTheme="minorBidi" w:cstheme="minorBidi"/>
          <w:color w:val="1F497D" w:themeColor="text2"/>
        </w:rPr>
        <w:t>phone number</w:t>
      </w:r>
      <w:r>
        <w:rPr>
          <w:rFonts w:asciiTheme="minorBidi" w:hAnsiTheme="minorBidi" w:cstheme="minorBidi"/>
        </w:rPr>
        <w:t>)</w:t>
      </w:r>
    </w:p>
    <w:p w14:paraId="769D54CE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USERS </w:t>
      </w:r>
      <w:r>
        <w:rPr>
          <w:rFonts w:asciiTheme="minorBidi" w:hAnsiTheme="minorBidi" w:cstheme="minorBidi"/>
        </w:rPr>
        <w:t>(</w:t>
      </w:r>
      <w:r w:rsidRPr="00162A98">
        <w:rPr>
          <w:rFonts w:asciiTheme="minorBidi" w:hAnsiTheme="minorBidi" w:cstheme="minorBidi"/>
          <w:u w:val="single"/>
        </w:rPr>
        <w:t>IP Address</w:t>
      </w:r>
      <w:r>
        <w:rPr>
          <w:rFonts w:asciiTheme="minorBidi" w:hAnsiTheme="minorBidi" w:cstheme="minorBidi"/>
        </w:rPr>
        <w:t>, entrance DT, Email Address (CUSTOMERS))</w:t>
      </w:r>
    </w:p>
    <w:p w14:paraId="0CCB619E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 xml:space="preserve">ORDERS </w:t>
      </w:r>
      <w:r>
        <w:rPr>
          <w:rFonts w:asciiTheme="minorBidi" w:hAnsiTheme="minorBidi" w:cstheme="minorBidi"/>
        </w:rPr>
        <w:t>(</w:t>
      </w:r>
      <w:r w:rsidRPr="00162A98">
        <w:rPr>
          <w:rFonts w:asciiTheme="minorBidi" w:hAnsiTheme="minorBidi" w:cstheme="minorBidi"/>
          <w:u w:val="single"/>
        </w:rPr>
        <w:t>Order ID</w:t>
      </w:r>
      <w:r>
        <w:rPr>
          <w:rFonts w:asciiTheme="minorBidi" w:hAnsiTheme="minorBidi" w:cstheme="minorBidi"/>
        </w:rPr>
        <w:t xml:space="preserve">, Purchase type, </w:t>
      </w:r>
      <w:r w:rsidRPr="003C2A0D">
        <w:rPr>
          <w:rFonts w:asciiTheme="minorBidi" w:hAnsiTheme="minorBidi" w:cstheme="minorBidi"/>
          <w:color w:val="4F81BD" w:themeColor="accent1"/>
        </w:rPr>
        <w:t>DT</w:t>
      </w:r>
      <w:r>
        <w:rPr>
          <w:rFonts w:asciiTheme="minorBidi" w:hAnsiTheme="minorBidi" w:cstheme="minorBidi"/>
        </w:rPr>
        <w:t xml:space="preserve">, </w:t>
      </w:r>
      <w:r w:rsidRPr="003C2A0D">
        <w:rPr>
          <w:rFonts w:asciiTheme="minorBidi" w:hAnsiTheme="minorBidi" w:cstheme="minorBidi"/>
          <w:color w:val="1F497D" w:themeColor="text2"/>
        </w:rPr>
        <w:t>tracking number</w:t>
      </w:r>
      <w:r>
        <w:rPr>
          <w:rFonts w:asciiTheme="minorBidi" w:hAnsiTheme="minorBidi" w:cstheme="minorBidi"/>
        </w:rPr>
        <w:t xml:space="preserve">, Cart ID(CARTS), </w:t>
      </w:r>
      <w:r w:rsidRPr="003C2A0D">
        <w:rPr>
          <w:rFonts w:asciiTheme="minorBidi" w:hAnsiTheme="minorBidi" w:cstheme="minorBidi"/>
          <w:color w:val="4F81BD" w:themeColor="accent1"/>
        </w:rPr>
        <w:t xml:space="preserve">Email Address </w:t>
      </w:r>
      <w:r>
        <w:rPr>
          <w:rFonts w:asciiTheme="minorBidi" w:hAnsiTheme="minorBidi" w:cstheme="minorBidi"/>
        </w:rPr>
        <w:t>(CUSTOMERS))</w:t>
      </w:r>
    </w:p>
    <w:p w14:paraId="716CAAC2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CARTS</w:t>
      </w:r>
      <w:r>
        <w:rPr>
          <w:rFonts w:asciiTheme="minorBidi" w:hAnsiTheme="minorBidi" w:cstheme="minorBidi"/>
        </w:rPr>
        <w:t xml:space="preserve"> (</w:t>
      </w:r>
      <w:r w:rsidRPr="00162A98">
        <w:rPr>
          <w:rFonts w:asciiTheme="minorBidi" w:hAnsiTheme="minorBidi" w:cstheme="minorBidi"/>
          <w:u w:val="single"/>
        </w:rPr>
        <w:t>Cart ID</w:t>
      </w:r>
      <w:r>
        <w:rPr>
          <w:rFonts w:asciiTheme="minorBidi" w:hAnsiTheme="minorBidi" w:cstheme="minorBidi"/>
        </w:rPr>
        <w:t>, Shipping area, Delivery option)</w:t>
      </w:r>
    </w:p>
    <w:p w14:paraId="70DFD5CD" w14:textId="77777777" w:rsidR="00BD0D34" w:rsidRDefault="00BD0D34" w:rsidP="00BD0D34">
      <w:pPr>
        <w:pStyle w:val="ListParagraph"/>
        <w:numPr>
          <w:ilvl w:val="0"/>
          <w:numId w:val="33"/>
        </w:numPr>
        <w:bidi w:val="0"/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b/>
          <w:bCs/>
        </w:rPr>
        <w:t>DESIGNED PRODUCTS</w:t>
      </w:r>
      <w:r>
        <w:rPr>
          <w:rFonts w:asciiTheme="minorBidi" w:hAnsiTheme="minorBidi" w:cstheme="minorBidi"/>
        </w:rPr>
        <w:t xml:space="preserve"> (</w:t>
      </w:r>
      <w:r w:rsidRPr="00162A98">
        <w:rPr>
          <w:rFonts w:asciiTheme="minorBidi" w:hAnsiTheme="minorBidi" w:cstheme="minorBidi"/>
          <w:u w:val="single"/>
        </w:rPr>
        <w:t>Product ID</w:t>
      </w:r>
      <w:r>
        <w:rPr>
          <w:rFonts w:asciiTheme="minorBidi" w:hAnsiTheme="minorBidi" w:cstheme="minorBidi"/>
        </w:rPr>
        <w:t xml:space="preserve"> (PRODUCTS), </w:t>
      </w:r>
      <w:r w:rsidRPr="00162A98">
        <w:rPr>
          <w:rFonts w:asciiTheme="minorBidi" w:hAnsiTheme="minorBidi" w:cstheme="minorBidi"/>
          <w:u w:val="single"/>
        </w:rPr>
        <w:t>Design ID</w:t>
      </w:r>
      <w:r>
        <w:rPr>
          <w:rFonts w:asciiTheme="minorBidi" w:hAnsiTheme="minorBidi" w:cstheme="minorBidi"/>
        </w:rPr>
        <w:t xml:space="preserve"> (DESIGNS), </w:t>
      </w:r>
      <w:r w:rsidRPr="00162A98">
        <w:rPr>
          <w:rFonts w:asciiTheme="minorBidi" w:hAnsiTheme="minorBidi" w:cstheme="minorBidi"/>
          <w:u w:val="single"/>
        </w:rPr>
        <w:t>Placement</w:t>
      </w:r>
      <w:r>
        <w:rPr>
          <w:rFonts w:asciiTheme="minorBidi" w:hAnsiTheme="minorBidi" w:cstheme="minorBidi"/>
        </w:rPr>
        <w:t>, Cart ID (CARTS))</w:t>
      </w:r>
    </w:p>
    <w:p w14:paraId="0ABB7FB6" w14:textId="346772E7" w:rsidR="009D29AF" w:rsidRDefault="009D29AF" w:rsidP="009D29AF">
      <w:pPr>
        <w:pStyle w:val="ListParagraph"/>
        <w:spacing w:after="120" w:line="240" w:lineRule="auto"/>
        <w:ind w:left="360"/>
        <w:contextualSpacing w:val="0"/>
        <w:jc w:val="left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>הנחות בנרמול:</w:t>
      </w:r>
    </w:p>
    <w:p w14:paraId="198020A2" w14:textId="174C6889" w:rsidR="009D29AF" w:rsidRDefault="009D29AF" w:rsidP="00A64A86">
      <w:pPr>
        <w:pStyle w:val="ListParagraph"/>
        <w:numPr>
          <w:ilvl w:val="0"/>
          <w:numId w:val="33"/>
        </w:numPr>
        <w:spacing w:after="120" w:line="240" w:lineRule="auto"/>
        <w:contextualSpacing w:val="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בטבלת </w:t>
      </w:r>
      <w:r>
        <w:rPr>
          <w:rFonts w:asciiTheme="minorBidi" w:hAnsiTheme="minorBidi" w:cstheme="minorBidi" w:hint="cs"/>
        </w:rPr>
        <w:t>ORDERS</w:t>
      </w:r>
      <w:r>
        <w:rPr>
          <w:rFonts w:asciiTheme="minorBidi" w:hAnsiTheme="minorBidi" w:cstheme="minorBidi" w:hint="cs"/>
          <w:rtl/>
        </w:rPr>
        <w:t xml:space="preserve"> השדה </w:t>
      </w:r>
      <w:r>
        <w:rPr>
          <w:rFonts w:asciiTheme="minorBidi" w:hAnsiTheme="minorBidi" w:cstheme="minorBidi"/>
        </w:rPr>
        <w:t>tracking number</w:t>
      </w:r>
      <w:r>
        <w:rPr>
          <w:rFonts w:asciiTheme="minorBidi" w:hAnsiTheme="minorBidi" w:cstheme="minorBidi" w:hint="cs"/>
          <w:rtl/>
        </w:rPr>
        <w:t xml:space="preserve"> מהווה מפתח מינימאלי, וזאת בשל ההנחה, כי גם אם ניתן לפצל הזמנה למספר נקודות שילוח, לכל הזמנה יהיה מספר מעקב אחד ישיר אל מול חברת השילוח, והאתר.</w:t>
      </w:r>
    </w:p>
    <w:p w14:paraId="1364D951" w14:textId="585FA8E6" w:rsidR="00A6061C" w:rsidRDefault="00A6061C" w:rsidP="00A64A86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 xml:space="preserve">את טבלת </w:t>
      </w:r>
      <w:r>
        <w:rPr>
          <w:rFonts w:hint="cs"/>
        </w:rPr>
        <w:t>CUSTOMERS</w:t>
      </w:r>
      <w:r>
        <w:rPr>
          <w:rFonts w:hint="cs"/>
          <w:rtl/>
        </w:rPr>
        <w:t xml:space="preserve"> השארנו כפי שהיא, מכיוון שכל קומבינציה של 2 שדות מתוך שלושת השדות של המפתח המינימאלי - </w:t>
      </w:r>
      <w:r w:rsidRPr="00E06AF8">
        <w:rPr>
          <w:rFonts w:asciiTheme="minorBidi" w:hAnsiTheme="minorBidi" w:cstheme="minorBidi"/>
          <w:color w:val="4F81BD" w:themeColor="accent1"/>
        </w:rPr>
        <w:t>CC-number, CC-cvc, CC- expiration date</w:t>
      </w:r>
      <w:r>
        <w:rPr>
          <w:rFonts w:hint="cs"/>
          <w:rtl/>
        </w:rPr>
        <w:t xml:space="preserve">, אינם מייצגים מפתח מינימאלי, ולכן אין </w:t>
      </w:r>
      <w:r w:rsidR="00562861">
        <w:rPr>
          <w:rFonts w:hint="cs"/>
          <w:rtl/>
        </w:rPr>
        <w:t>תלות חלקית ו</w:t>
      </w:r>
      <w:r>
        <w:rPr>
          <w:rFonts w:hint="cs"/>
          <w:rtl/>
        </w:rPr>
        <w:t>פגיעה בנרמול</w:t>
      </w:r>
      <w:r w:rsidR="00A64A86">
        <w:rPr>
          <w:rFonts w:hint="cs"/>
          <w:rtl/>
        </w:rPr>
        <w:t xml:space="preserve"> מסדר 2</w:t>
      </w:r>
      <w:r>
        <w:rPr>
          <w:rFonts w:hint="cs"/>
          <w:rtl/>
        </w:rPr>
        <w:t>.</w:t>
      </w:r>
    </w:p>
    <w:p w14:paraId="68DF72DE" w14:textId="2BFA6784" w:rsidR="00233070" w:rsidRDefault="00233070" w:rsidP="00A64A86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משתמש לא יכול לבצע מספר הזמנות בו זמנית.</w:t>
      </w:r>
    </w:p>
    <w:p w14:paraId="1340944B" w14:textId="1CB04E75" w:rsidR="008346D2" w:rsidRDefault="008346D2" w:rsidP="00A64A86">
      <w:pPr>
        <w:pStyle w:val="ListParagraph"/>
        <w:numPr>
          <w:ilvl w:val="0"/>
          <w:numId w:val="33"/>
        </w:numPr>
      </w:pPr>
      <w:r>
        <w:rPr>
          <w:rFonts w:hint="cs"/>
          <w:rtl/>
        </w:rPr>
        <w:t>אין במודל ה</w:t>
      </w:r>
      <w:r>
        <w:rPr>
          <w:rFonts w:hint="cs"/>
        </w:rPr>
        <w:t>ERD</w:t>
      </w:r>
      <w:r>
        <w:rPr>
          <w:rFonts w:hint="cs"/>
          <w:rtl/>
        </w:rPr>
        <w:t xml:space="preserve"> </w:t>
      </w:r>
      <w:r w:rsidR="00107770">
        <w:rPr>
          <w:rFonts w:hint="cs"/>
          <w:rtl/>
        </w:rPr>
        <w:t xml:space="preserve">שהמרנו לטבלאות </w:t>
      </w:r>
      <w:r>
        <w:rPr>
          <w:rFonts w:hint="cs"/>
          <w:rtl/>
        </w:rPr>
        <w:t>הפרות נרמול מסדר 2 ו3.</w:t>
      </w:r>
    </w:p>
    <w:p w14:paraId="32BEAF81" w14:textId="77777777" w:rsidR="00233070" w:rsidRDefault="00233070" w:rsidP="00233070">
      <w:pPr>
        <w:pStyle w:val="ListParagraph"/>
        <w:ind w:left="360"/>
        <w:rPr>
          <w:rtl/>
        </w:rPr>
      </w:pPr>
    </w:p>
    <w:p w14:paraId="68718385" w14:textId="77777777" w:rsidR="009D29AF" w:rsidRDefault="009D29AF" w:rsidP="009D29AF">
      <w:pPr>
        <w:pStyle w:val="ListParagraph"/>
        <w:ind w:left="360"/>
        <w:rPr>
          <w:rtl/>
        </w:rPr>
      </w:pPr>
    </w:p>
    <w:p w14:paraId="15C5F01A" w14:textId="77777777" w:rsidR="009D29AF" w:rsidRPr="009D29AF" w:rsidRDefault="009D29AF" w:rsidP="009D29AF">
      <w:pPr>
        <w:pStyle w:val="ListParagraph"/>
        <w:ind w:left="360"/>
        <w:rPr>
          <w:rtl/>
        </w:rPr>
      </w:pPr>
    </w:p>
    <w:p w14:paraId="3FDE72D5" w14:textId="3B635B5C" w:rsidR="00600170" w:rsidRDefault="00600170" w:rsidP="009D29AF">
      <w:pPr>
        <w:pStyle w:val="ListParagraph"/>
        <w:ind w:left="360"/>
        <w:rPr>
          <w:rtl/>
        </w:rPr>
      </w:pPr>
    </w:p>
    <w:p w14:paraId="6DB4B2C8" w14:textId="483BA51B" w:rsidR="00C00114" w:rsidRDefault="00C00114" w:rsidP="009D29AF">
      <w:pPr>
        <w:pStyle w:val="ListParagraph"/>
        <w:ind w:left="360"/>
        <w:rPr>
          <w:rtl/>
        </w:rPr>
      </w:pPr>
    </w:p>
    <w:p w14:paraId="3339DFCA" w14:textId="4E4B2033" w:rsidR="00C00114" w:rsidRDefault="00C00114" w:rsidP="009D29AF">
      <w:pPr>
        <w:pStyle w:val="ListParagraph"/>
        <w:ind w:left="360"/>
        <w:rPr>
          <w:rtl/>
        </w:rPr>
      </w:pPr>
    </w:p>
    <w:p w14:paraId="331F19DF" w14:textId="4B305594" w:rsidR="00C00114" w:rsidRDefault="00C00114" w:rsidP="009D29AF">
      <w:pPr>
        <w:pStyle w:val="ListParagraph"/>
        <w:ind w:left="360"/>
        <w:rPr>
          <w:rtl/>
        </w:rPr>
      </w:pPr>
    </w:p>
    <w:p w14:paraId="184FF93E" w14:textId="77777777" w:rsidR="00C00114" w:rsidRPr="00BD0D34" w:rsidRDefault="00C00114" w:rsidP="009D29AF">
      <w:pPr>
        <w:pStyle w:val="ListParagraph"/>
        <w:ind w:left="360"/>
        <w:rPr>
          <w:rtl/>
        </w:rPr>
      </w:pPr>
    </w:p>
    <w:p w14:paraId="3111B468" w14:textId="6A0A4B27" w:rsidR="00122FC2" w:rsidRPr="00233070" w:rsidRDefault="00096354" w:rsidP="00233070">
      <w:pPr>
        <w:pStyle w:val="Heading1"/>
        <w:spacing w:before="0" w:after="120" w:line="240" w:lineRule="auto"/>
        <w:rPr>
          <w:rFonts w:asciiTheme="minorBidi" w:hAnsiTheme="minorBidi" w:cstheme="minorBidi"/>
          <w:color w:val="4F81BD"/>
        </w:rPr>
      </w:pPr>
      <w:r w:rsidRPr="00836FEE">
        <w:rPr>
          <w:rFonts w:asciiTheme="minorBidi" w:hAnsiTheme="minorBidi" w:cstheme="minorBidi"/>
          <w:color w:val="4F81BD"/>
          <w:rtl/>
        </w:rPr>
        <w:lastRenderedPageBreak/>
        <w:t>פירוט שדות בסיס הנתונים והערכת גודל</w:t>
      </w:r>
      <w:r w:rsidR="00AB2D23" w:rsidRPr="00836FEE">
        <w:rPr>
          <w:rFonts w:asciiTheme="minorBidi" w:hAnsiTheme="minorBidi" w:cstheme="minorBidi"/>
          <w:color w:val="4F81BD"/>
          <w:rtl/>
        </w:rPr>
        <w:t>ם</w:t>
      </w:r>
    </w:p>
    <w:p w14:paraId="6DF5FABF" w14:textId="77777777" w:rsidR="00122FC2" w:rsidRPr="00A805C6" w:rsidRDefault="00122FC2" w:rsidP="00A805C6">
      <w:pPr>
        <w:pStyle w:val="ListParagraph"/>
        <w:spacing w:after="120" w:line="240" w:lineRule="auto"/>
        <w:ind w:left="360"/>
        <w:contextualSpacing w:val="0"/>
        <w:rPr>
          <w:rFonts w:asciiTheme="minorBidi" w:hAnsiTheme="minorBidi" w:cstheme="minorBid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A0" w:firstRow="1" w:lastRow="0" w:firstColumn="1" w:lastColumn="0" w:noHBand="1" w:noVBand="1"/>
      </w:tblPr>
      <w:tblGrid>
        <w:gridCol w:w="1495"/>
        <w:gridCol w:w="2223"/>
        <w:gridCol w:w="65"/>
        <w:gridCol w:w="496"/>
        <w:gridCol w:w="3405"/>
        <w:gridCol w:w="1661"/>
      </w:tblGrid>
      <w:tr w:rsidR="00A906A6" w:rsidRPr="00A805C6" w14:paraId="48EF9B86" w14:textId="77777777" w:rsidTr="00AF34D3">
        <w:tc>
          <w:tcPr>
            <w:tcW w:w="1451" w:type="dxa"/>
            <w:shd w:val="clear" w:color="auto" w:fill="C6D9F1"/>
          </w:tcPr>
          <w:p w14:paraId="544FF877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Table</w:t>
            </w:r>
          </w:p>
        </w:tc>
        <w:tc>
          <w:tcPr>
            <w:tcW w:w="2296" w:type="dxa"/>
            <w:gridSpan w:val="2"/>
            <w:shd w:val="clear" w:color="auto" w:fill="C6D9F1"/>
          </w:tcPr>
          <w:p w14:paraId="1AFBCBB8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Field</w:t>
            </w:r>
          </w:p>
        </w:tc>
        <w:tc>
          <w:tcPr>
            <w:tcW w:w="3929" w:type="dxa"/>
            <w:gridSpan w:val="2"/>
            <w:shd w:val="clear" w:color="auto" w:fill="C6D9F1"/>
          </w:tcPr>
          <w:p w14:paraId="48C30731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1669" w:type="dxa"/>
            <w:shd w:val="clear" w:color="auto" w:fill="C6D9F1"/>
          </w:tcPr>
          <w:p w14:paraId="7CF7C939" w14:textId="0D2F9E43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Size</w:t>
            </w:r>
            <w:r w:rsidR="001F5E77"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(Bytes)</w:t>
            </w:r>
          </w:p>
        </w:tc>
      </w:tr>
      <w:tr w:rsidR="00A906A6" w:rsidRPr="004D6061" w14:paraId="2D5D7CF3" w14:textId="77777777" w:rsidTr="00AF34D3">
        <w:tc>
          <w:tcPr>
            <w:tcW w:w="1451" w:type="dxa"/>
            <w:vMerge w:val="restart"/>
          </w:tcPr>
          <w:p w14:paraId="2B2E3B6C" w14:textId="68C13693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C</w:t>
            </w:r>
            <w:r w:rsidR="00AF4164"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USTOMERS</w:t>
            </w:r>
          </w:p>
        </w:tc>
        <w:tc>
          <w:tcPr>
            <w:tcW w:w="2296" w:type="dxa"/>
            <w:gridSpan w:val="2"/>
          </w:tcPr>
          <w:p w14:paraId="27AA6C9C" w14:textId="69A7641F" w:rsidR="00A906A6" w:rsidRPr="00C00114" w:rsidRDefault="009E0CD9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u w:val="single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  <w:u w:val="single"/>
              </w:rPr>
              <w:t>Email address</w:t>
            </w:r>
          </w:p>
        </w:tc>
        <w:tc>
          <w:tcPr>
            <w:tcW w:w="3929" w:type="dxa"/>
            <w:gridSpan w:val="2"/>
          </w:tcPr>
          <w:p w14:paraId="5015765C" w14:textId="755A2B5F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="00AF34D3" w:rsidRPr="00C00114">
              <w:rPr>
                <w:rFonts w:asciiTheme="minorBidi" w:hAnsiTheme="minorBidi" w:cstheme="minorBidi" w:hint="cs"/>
                <w:sz w:val="20"/>
                <w:szCs w:val="20"/>
                <w:rtl/>
              </w:rPr>
              <w:t>4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0)</w:t>
            </w:r>
          </w:p>
        </w:tc>
        <w:tc>
          <w:tcPr>
            <w:tcW w:w="1669" w:type="dxa"/>
            <w:shd w:val="clear" w:color="auto" w:fill="auto"/>
          </w:tcPr>
          <w:p w14:paraId="626A9185" w14:textId="4C3A2350" w:rsidR="00A906A6" w:rsidRPr="00C00114" w:rsidRDefault="00AF34D3" w:rsidP="004C1B3E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  <w:r w:rsidR="004D6061"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  <w:tr w:rsidR="00A906A6" w:rsidRPr="004D6061" w14:paraId="1FEF4312" w14:textId="77777777" w:rsidTr="00AF34D3">
        <w:tc>
          <w:tcPr>
            <w:tcW w:w="1451" w:type="dxa"/>
            <w:vMerge/>
          </w:tcPr>
          <w:p w14:paraId="768F43C0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712715E8" w14:textId="74DF55B5" w:rsidR="00A906A6" w:rsidRPr="00C00114" w:rsidRDefault="00AF34D3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phone number</w:t>
            </w:r>
          </w:p>
        </w:tc>
        <w:tc>
          <w:tcPr>
            <w:tcW w:w="3929" w:type="dxa"/>
            <w:gridSpan w:val="2"/>
          </w:tcPr>
          <w:p w14:paraId="03805A8C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6E1E6AAC" w14:textId="3F92791C" w:rsidR="00A906A6" w:rsidRPr="00C00114" w:rsidRDefault="00A906A6" w:rsidP="004C1B3E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  <w:r w:rsidR="004D6061"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  <w:tr w:rsidR="00A906A6" w:rsidRPr="004D6061" w14:paraId="08F0C5D5" w14:textId="77777777" w:rsidTr="00AF34D3">
        <w:tc>
          <w:tcPr>
            <w:tcW w:w="1451" w:type="dxa"/>
            <w:vMerge/>
          </w:tcPr>
          <w:p w14:paraId="38ECC34F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6E0D8942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Name</w:t>
            </w:r>
          </w:p>
        </w:tc>
        <w:tc>
          <w:tcPr>
            <w:tcW w:w="3929" w:type="dxa"/>
            <w:gridSpan w:val="2"/>
          </w:tcPr>
          <w:p w14:paraId="1857A7D5" w14:textId="77777777" w:rsidR="00A906A6" w:rsidRPr="00C00114" w:rsidRDefault="00A906A6" w:rsidP="004C1B3E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75CE5DC8" w14:textId="63D4F5DF" w:rsidR="00A906A6" w:rsidRPr="00C00114" w:rsidRDefault="00A906A6" w:rsidP="004C1B3E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  <w:r w:rsidR="004D6061"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  <w:tr w:rsidR="00AF34D3" w:rsidRPr="004D6061" w14:paraId="7D3AC7CA" w14:textId="77777777" w:rsidTr="00AF34D3">
        <w:tc>
          <w:tcPr>
            <w:tcW w:w="1451" w:type="dxa"/>
            <w:vMerge/>
          </w:tcPr>
          <w:p w14:paraId="0415DD1B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55D0122D" w14:textId="2FE80D32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country</w:t>
            </w:r>
          </w:p>
        </w:tc>
        <w:tc>
          <w:tcPr>
            <w:tcW w:w="3929" w:type="dxa"/>
            <w:gridSpan w:val="2"/>
          </w:tcPr>
          <w:p w14:paraId="2A56191F" w14:textId="5C5F4504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440E8CC2" w14:textId="00A9B415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AF34D3" w:rsidRPr="004D6061" w14:paraId="6C101190" w14:textId="77777777" w:rsidTr="00AF34D3">
        <w:tc>
          <w:tcPr>
            <w:tcW w:w="1451" w:type="dxa"/>
            <w:vMerge/>
          </w:tcPr>
          <w:p w14:paraId="38715FDA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7076FE71" w14:textId="46C5764C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city</w:t>
            </w:r>
          </w:p>
        </w:tc>
        <w:tc>
          <w:tcPr>
            <w:tcW w:w="3929" w:type="dxa"/>
            <w:gridSpan w:val="2"/>
          </w:tcPr>
          <w:p w14:paraId="200C237F" w14:textId="2D2C0C9F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Varchar(30)</w:t>
            </w:r>
          </w:p>
        </w:tc>
        <w:tc>
          <w:tcPr>
            <w:tcW w:w="1669" w:type="dxa"/>
            <w:shd w:val="clear" w:color="auto" w:fill="auto"/>
          </w:tcPr>
          <w:p w14:paraId="0CBA8F17" w14:textId="71016B45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32</w:t>
            </w:r>
          </w:p>
        </w:tc>
      </w:tr>
      <w:tr w:rsidR="00AF34D3" w:rsidRPr="004D6061" w14:paraId="53671F7D" w14:textId="77777777" w:rsidTr="00AF34D3">
        <w:tc>
          <w:tcPr>
            <w:tcW w:w="1451" w:type="dxa"/>
            <w:vMerge/>
          </w:tcPr>
          <w:p w14:paraId="44D25479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53FF8D6F" w14:textId="1BC4CE09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street</w:t>
            </w:r>
          </w:p>
        </w:tc>
        <w:tc>
          <w:tcPr>
            <w:tcW w:w="3929" w:type="dxa"/>
            <w:gridSpan w:val="2"/>
          </w:tcPr>
          <w:p w14:paraId="0DE1AF3F" w14:textId="203ECEB1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Varchar(30)</w:t>
            </w:r>
          </w:p>
        </w:tc>
        <w:tc>
          <w:tcPr>
            <w:tcW w:w="1669" w:type="dxa"/>
            <w:shd w:val="clear" w:color="auto" w:fill="auto"/>
          </w:tcPr>
          <w:p w14:paraId="260CC826" w14:textId="695ED7AF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32</w:t>
            </w:r>
          </w:p>
        </w:tc>
      </w:tr>
      <w:tr w:rsidR="00AF34D3" w:rsidRPr="004D6061" w14:paraId="3E4F5718" w14:textId="77777777" w:rsidTr="00AF34D3">
        <w:tc>
          <w:tcPr>
            <w:tcW w:w="1451" w:type="dxa"/>
            <w:vMerge/>
          </w:tcPr>
          <w:p w14:paraId="4985A313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26CDF98E" w14:textId="3A24B0DD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CC- number</w:t>
            </w:r>
          </w:p>
        </w:tc>
        <w:tc>
          <w:tcPr>
            <w:tcW w:w="3929" w:type="dxa"/>
            <w:gridSpan w:val="2"/>
          </w:tcPr>
          <w:p w14:paraId="46EB7468" w14:textId="70FEAF1A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="00563652" w:rsidRPr="00C00114">
              <w:rPr>
                <w:rFonts w:asciiTheme="minorBidi" w:hAnsiTheme="minorBidi" w:cstheme="minorBidi"/>
                <w:sz w:val="20"/>
                <w:szCs w:val="20"/>
              </w:rPr>
              <w:t>16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669" w:type="dxa"/>
            <w:shd w:val="clear" w:color="auto" w:fill="auto"/>
          </w:tcPr>
          <w:p w14:paraId="51DD9FFC" w14:textId="4491E7D0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18</w:t>
            </w:r>
          </w:p>
        </w:tc>
      </w:tr>
      <w:tr w:rsidR="00AF34D3" w:rsidRPr="004D6061" w14:paraId="456B8BF5" w14:textId="77777777" w:rsidTr="00AF34D3">
        <w:tc>
          <w:tcPr>
            <w:tcW w:w="1451" w:type="dxa"/>
            <w:vMerge/>
          </w:tcPr>
          <w:p w14:paraId="6C627C42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1945CEC3" w14:textId="6D7EFAC6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CC-cvc</w:t>
            </w:r>
          </w:p>
        </w:tc>
        <w:tc>
          <w:tcPr>
            <w:tcW w:w="3929" w:type="dxa"/>
            <w:gridSpan w:val="2"/>
          </w:tcPr>
          <w:p w14:paraId="2619E024" w14:textId="630A53B8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="000A30B3" w:rsidRPr="00C00114">
              <w:rPr>
                <w:rFonts w:asciiTheme="minorBidi" w:hAnsiTheme="minorBidi" w:cstheme="minorBidi"/>
                <w:sz w:val="20"/>
                <w:szCs w:val="20"/>
              </w:rPr>
              <w:t>3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)</w:t>
            </w:r>
          </w:p>
        </w:tc>
        <w:tc>
          <w:tcPr>
            <w:tcW w:w="1669" w:type="dxa"/>
            <w:shd w:val="clear" w:color="auto" w:fill="auto"/>
          </w:tcPr>
          <w:p w14:paraId="49B87BA0" w14:textId="4A097DAF" w:rsidR="00AF34D3" w:rsidRPr="00C00114" w:rsidRDefault="000A30B3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</w:tr>
      <w:tr w:rsidR="00AF34D3" w:rsidRPr="004D6061" w14:paraId="1144C869" w14:textId="77777777" w:rsidTr="00AF34D3">
        <w:tc>
          <w:tcPr>
            <w:tcW w:w="1451" w:type="dxa"/>
            <w:vMerge/>
          </w:tcPr>
          <w:p w14:paraId="40E2F472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6" w:type="dxa"/>
            <w:gridSpan w:val="2"/>
          </w:tcPr>
          <w:p w14:paraId="5DC894E6" w14:textId="2810A7EF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CC-expiration date</w:t>
            </w:r>
          </w:p>
        </w:tc>
        <w:tc>
          <w:tcPr>
            <w:tcW w:w="3929" w:type="dxa"/>
            <w:gridSpan w:val="2"/>
          </w:tcPr>
          <w:p w14:paraId="73053370" w14:textId="19FB7968" w:rsidR="00AF34D3" w:rsidRPr="00C00114" w:rsidRDefault="00563652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Date</w:t>
            </w:r>
          </w:p>
        </w:tc>
        <w:tc>
          <w:tcPr>
            <w:tcW w:w="1669" w:type="dxa"/>
            <w:shd w:val="clear" w:color="auto" w:fill="auto"/>
          </w:tcPr>
          <w:p w14:paraId="29934181" w14:textId="59733ED3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AF34D3" w:rsidRPr="004D6061" w14:paraId="73AEADDC" w14:textId="77777777" w:rsidTr="00AF34D3">
        <w:tc>
          <w:tcPr>
            <w:tcW w:w="1451" w:type="dxa"/>
            <w:vMerge/>
          </w:tcPr>
          <w:p w14:paraId="17E23FBE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5" w:type="dxa"/>
            <w:gridSpan w:val="4"/>
          </w:tcPr>
          <w:p w14:paraId="5DB41AD0" w14:textId="2CECAC8D" w:rsidR="00AF34D3" w:rsidRPr="00C00114" w:rsidRDefault="00AF34D3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Total Record Size (Bytes)</w:t>
            </w:r>
          </w:p>
        </w:tc>
        <w:tc>
          <w:tcPr>
            <w:tcW w:w="1669" w:type="dxa"/>
            <w:shd w:val="clear" w:color="auto" w:fill="auto"/>
          </w:tcPr>
          <w:p w14:paraId="61757FA4" w14:textId="658DB288" w:rsidR="00AF34D3" w:rsidRPr="00C00114" w:rsidRDefault="000A30B3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198</w:t>
            </w:r>
          </w:p>
        </w:tc>
      </w:tr>
      <w:tr w:rsidR="00AF34D3" w:rsidRPr="004D6061" w14:paraId="24094280" w14:textId="77777777" w:rsidTr="00AF34D3">
        <w:tc>
          <w:tcPr>
            <w:tcW w:w="1451" w:type="dxa"/>
            <w:vMerge w:val="restart"/>
          </w:tcPr>
          <w:p w14:paraId="0F50D7B9" w14:textId="47F2770C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O</w:t>
            </w:r>
            <w:r w:rsidR="00AF4164"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RDERS</w:t>
            </w:r>
          </w:p>
        </w:tc>
        <w:tc>
          <w:tcPr>
            <w:tcW w:w="2296" w:type="dxa"/>
            <w:gridSpan w:val="2"/>
          </w:tcPr>
          <w:p w14:paraId="2B707EFE" w14:textId="0039CEDD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u w:val="single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  <w:u w:val="single"/>
              </w:rPr>
              <w:t>Order</w:t>
            </w:r>
            <w:r w:rsidR="00563652" w:rsidRPr="00C00114">
              <w:rPr>
                <w:rFonts w:asciiTheme="minorBidi" w:hAnsiTheme="minorBidi" w:cstheme="minorBidi"/>
                <w:sz w:val="20"/>
                <w:szCs w:val="20"/>
                <w:u w:val="single"/>
              </w:rPr>
              <w:t>ID</w:t>
            </w:r>
          </w:p>
        </w:tc>
        <w:tc>
          <w:tcPr>
            <w:tcW w:w="3929" w:type="dxa"/>
            <w:gridSpan w:val="2"/>
          </w:tcPr>
          <w:p w14:paraId="15C4A540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34044CF6" w14:textId="694798E3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</w:tr>
      <w:tr w:rsidR="00AF34D3" w:rsidRPr="004D6061" w14:paraId="050AA0F0" w14:textId="77777777" w:rsidTr="00AF34D3">
        <w:tc>
          <w:tcPr>
            <w:tcW w:w="1451" w:type="dxa"/>
            <w:vMerge/>
          </w:tcPr>
          <w:p w14:paraId="1248E6C5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11C9C4DF" w14:textId="4E180894" w:rsidR="00AF34D3" w:rsidRPr="00C00114" w:rsidRDefault="00563652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DT</w:t>
            </w:r>
          </w:p>
        </w:tc>
        <w:tc>
          <w:tcPr>
            <w:tcW w:w="3929" w:type="dxa"/>
            <w:gridSpan w:val="2"/>
          </w:tcPr>
          <w:p w14:paraId="0492666C" w14:textId="7FBC61A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Date</w:t>
            </w:r>
          </w:p>
        </w:tc>
        <w:tc>
          <w:tcPr>
            <w:tcW w:w="1669" w:type="dxa"/>
            <w:shd w:val="clear" w:color="auto" w:fill="auto"/>
          </w:tcPr>
          <w:p w14:paraId="7F6FF4AE" w14:textId="2921D960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4C2CC5" w:rsidRPr="004D6061" w14:paraId="539A9E78" w14:textId="77777777" w:rsidTr="00AF34D3">
        <w:tc>
          <w:tcPr>
            <w:tcW w:w="1451" w:type="dxa"/>
            <w:vMerge/>
          </w:tcPr>
          <w:p w14:paraId="71AA5ABD" w14:textId="77777777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2F67F654" w14:textId="6DBE4CBD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Purchase type</w:t>
            </w:r>
          </w:p>
        </w:tc>
        <w:tc>
          <w:tcPr>
            <w:tcW w:w="3929" w:type="dxa"/>
            <w:gridSpan w:val="2"/>
          </w:tcPr>
          <w:p w14:paraId="4261BD1F" w14:textId="43AF5B7A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3AA1287A" w14:textId="4B3A9EC1" w:rsidR="004C2CC5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4C2CC5" w:rsidRPr="004D6061" w14:paraId="774840A0" w14:textId="77777777" w:rsidTr="00AF34D3">
        <w:tc>
          <w:tcPr>
            <w:tcW w:w="1451" w:type="dxa"/>
            <w:vMerge/>
          </w:tcPr>
          <w:p w14:paraId="27E44C13" w14:textId="77777777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7C474718" w14:textId="50FBF1F9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Tracking number</w:t>
            </w:r>
          </w:p>
        </w:tc>
        <w:tc>
          <w:tcPr>
            <w:tcW w:w="3929" w:type="dxa"/>
            <w:gridSpan w:val="2"/>
          </w:tcPr>
          <w:p w14:paraId="557F6DE3" w14:textId="228A2756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14A77535" w14:textId="01F2FCB4" w:rsidR="004C2CC5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4C2CC5" w:rsidRPr="004D6061" w14:paraId="332758C2" w14:textId="77777777" w:rsidTr="00AF34D3">
        <w:tc>
          <w:tcPr>
            <w:tcW w:w="1451" w:type="dxa"/>
            <w:vMerge/>
          </w:tcPr>
          <w:p w14:paraId="70C2A7EA" w14:textId="77777777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76B0B89C" w14:textId="2B1FB684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Cart ID (CARTS)</w:t>
            </w:r>
          </w:p>
        </w:tc>
        <w:tc>
          <w:tcPr>
            <w:tcW w:w="3929" w:type="dxa"/>
            <w:gridSpan w:val="2"/>
          </w:tcPr>
          <w:p w14:paraId="74A73B92" w14:textId="005DD778" w:rsidR="004C2CC5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4EA53677" w14:textId="61D5303F" w:rsidR="004C2CC5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AF34D3" w:rsidRPr="004D6061" w14:paraId="29D00993" w14:textId="77777777" w:rsidTr="00AF34D3">
        <w:tc>
          <w:tcPr>
            <w:tcW w:w="1451" w:type="dxa"/>
            <w:vMerge/>
          </w:tcPr>
          <w:p w14:paraId="03CCD60E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643C99C5" w14:textId="7AC3978B" w:rsidR="00AF34D3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 xml:space="preserve">Email Address </w:t>
            </w:r>
            <w:r w:rsidR="00AF34D3" w:rsidRPr="00C00114">
              <w:rPr>
                <w:rFonts w:asciiTheme="minorBidi" w:hAnsiTheme="minorBidi" w:cstheme="minorBidi"/>
                <w:sz w:val="20"/>
                <w:szCs w:val="20"/>
              </w:rPr>
              <w:t>(Customers)</w:t>
            </w:r>
          </w:p>
        </w:tc>
        <w:tc>
          <w:tcPr>
            <w:tcW w:w="3929" w:type="dxa"/>
            <w:gridSpan w:val="2"/>
          </w:tcPr>
          <w:p w14:paraId="03E40DBC" w14:textId="7473C8C8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="007515C5"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0)</w:t>
            </w:r>
          </w:p>
        </w:tc>
        <w:tc>
          <w:tcPr>
            <w:tcW w:w="1669" w:type="dxa"/>
            <w:shd w:val="clear" w:color="auto" w:fill="auto"/>
          </w:tcPr>
          <w:p w14:paraId="5EEF9FBD" w14:textId="77C8DC1A" w:rsidR="00AF34D3" w:rsidRPr="00C00114" w:rsidRDefault="007515C5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  <w:r w:rsidR="004D6061"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  <w:tr w:rsidR="00AF34D3" w:rsidRPr="004D6061" w14:paraId="1F181A9C" w14:textId="77777777" w:rsidTr="00AF34D3">
        <w:tc>
          <w:tcPr>
            <w:tcW w:w="1451" w:type="dxa"/>
            <w:vMerge/>
          </w:tcPr>
          <w:p w14:paraId="2D0C262B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6225" w:type="dxa"/>
            <w:gridSpan w:val="4"/>
          </w:tcPr>
          <w:p w14:paraId="46210A53" w14:textId="550B62E8" w:rsidR="00AF34D3" w:rsidRPr="00C00114" w:rsidRDefault="00AF34D3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669" w:type="dxa"/>
            <w:shd w:val="clear" w:color="auto" w:fill="auto"/>
          </w:tcPr>
          <w:p w14:paraId="7C95EFA9" w14:textId="1F61EA74" w:rsidR="00AF34D3" w:rsidRPr="00C00114" w:rsidRDefault="00AF4164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8</w:t>
            </w:r>
            <w:r w:rsidR="004D6061"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4</w:t>
            </w:r>
          </w:p>
        </w:tc>
      </w:tr>
      <w:tr w:rsidR="00AF34D3" w:rsidRPr="004D6061" w14:paraId="1B54C6A4" w14:textId="77777777" w:rsidTr="00AF34D3">
        <w:tc>
          <w:tcPr>
            <w:tcW w:w="1451" w:type="dxa"/>
            <w:vMerge w:val="restart"/>
          </w:tcPr>
          <w:p w14:paraId="7AC1A205" w14:textId="5AF7FF50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CARTS</w:t>
            </w:r>
          </w:p>
        </w:tc>
        <w:tc>
          <w:tcPr>
            <w:tcW w:w="2296" w:type="dxa"/>
            <w:gridSpan w:val="2"/>
          </w:tcPr>
          <w:p w14:paraId="7171815D" w14:textId="1259C748" w:rsidR="00AF34D3" w:rsidRPr="00C00114" w:rsidRDefault="004C2CC5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u w:val="single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  <w:u w:val="single"/>
              </w:rPr>
              <w:t xml:space="preserve">Cart Id </w:t>
            </w:r>
          </w:p>
        </w:tc>
        <w:tc>
          <w:tcPr>
            <w:tcW w:w="3929" w:type="dxa"/>
            <w:gridSpan w:val="2"/>
          </w:tcPr>
          <w:p w14:paraId="2A7CCE30" w14:textId="77777777" w:rsidR="00AF34D3" w:rsidRPr="00C00114" w:rsidRDefault="00AF34D3" w:rsidP="00AF34D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10FED597" w14:textId="47B5D920" w:rsidR="00AF34D3" w:rsidRPr="00C00114" w:rsidRDefault="004D6061" w:rsidP="00AF34D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  <w:rtl/>
              </w:rPr>
            </w:pPr>
            <w:r w:rsidRPr="00C00114">
              <w:rPr>
                <w:rFonts w:asciiTheme="minorBidi" w:hAnsiTheme="minorBidi" w:cstheme="minorBidi" w:hint="cs"/>
                <w:sz w:val="20"/>
                <w:szCs w:val="20"/>
                <w:rtl/>
              </w:rPr>
              <w:t>8</w:t>
            </w:r>
          </w:p>
        </w:tc>
      </w:tr>
      <w:tr w:rsidR="004C2CC5" w:rsidRPr="004D6061" w14:paraId="6E359412" w14:textId="77777777" w:rsidTr="00AF34D3">
        <w:tc>
          <w:tcPr>
            <w:tcW w:w="1451" w:type="dxa"/>
            <w:vMerge/>
          </w:tcPr>
          <w:p w14:paraId="604DE0A2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26AF9154" w14:textId="1800532F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Shipping area</w:t>
            </w:r>
          </w:p>
        </w:tc>
        <w:tc>
          <w:tcPr>
            <w:tcW w:w="3929" w:type="dxa"/>
            <w:gridSpan w:val="2"/>
          </w:tcPr>
          <w:p w14:paraId="3866FB43" w14:textId="5309EC1B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61C21892" w14:textId="61732594" w:rsidR="004C2CC5" w:rsidRPr="00C00114" w:rsidRDefault="004D6061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4C2CC5" w:rsidRPr="004D6061" w14:paraId="08FEA03D" w14:textId="77777777" w:rsidTr="00AF34D3">
        <w:tc>
          <w:tcPr>
            <w:tcW w:w="1451" w:type="dxa"/>
            <w:vMerge/>
          </w:tcPr>
          <w:p w14:paraId="1E5551AE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4A2B3A5B" w14:textId="0FEB2A7E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Delivery option</w:t>
            </w:r>
          </w:p>
        </w:tc>
        <w:tc>
          <w:tcPr>
            <w:tcW w:w="3929" w:type="dxa"/>
            <w:gridSpan w:val="2"/>
          </w:tcPr>
          <w:p w14:paraId="776A8D19" w14:textId="1E94BE4A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4DB3E254" w14:textId="6CD9B0F6" w:rsidR="004C2CC5" w:rsidRPr="00C00114" w:rsidRDefault="004D6061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4C2CC5" w:rsidRPr="004D6061" w14:paraId="1E594D94" w14:textId="77777777" w:rsidTr="00AF34D3">
        <w:tc>
          <w:tcPr>
            <w:tcW w:w="1451" w:type="dxa"/>
            <w:vMerge/>
          </w:tcPr>
          <w:p w14:paraId="260D882E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6225" w:type="dxa"/>
            <w:gridSpan w:val="4"/>
          </w:tcPr>
          <w:p w14:paraId="702E232D" w14:textId="30DE5053" w:rsidR="004C2CC5" w:rsidRPr="00C00114" w:rsidRDefault="004C2CC5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669" w:type="dxa"/>
            <w:shd w:val="clear" w:color="auto" w:fill="auto"/>
          </w:tcPr>
          <w:p w14:paraId="350866B7" w14:textId="1F5E1343" w:rsidR="004C2CC5" w:rsidRPr="00C00114" w:rsidRDefault="004D6061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48</w:t>
            </w:r>
          </w:p>
        </w:tc>
      </w:tr>
      <w:tr w:rsidR="004C2CC5" w:rsidRPr="004D6061" w14:paraId="3DC3B757" w14:textId="77777777" w:rsidTr="00AF34D3">
        <w:tc>
          <w:tcPr>
            <w:tcW w:w="1451" w:type="dxa"/>
            <w:vMerge w:val="restart"/>
          </w:tcPr>
          <w:p w14:paraId="6301EB19" w14:textId="3C4E1BAA" w:rsidR="004C2CC5" w:rsidRPr="00C00114" w:rsidRDefault="0096035C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DESIGNS</w:t>
            </w:r>
          </w:p>
        </w:tc>
        <w:tc>
          <w:tcPr>
            <w:tcW w:w="2296" w:type="dxa"/>
            <w:gridSpan w:val="2"/>
          </w:tcPr>
          <w:p w14:paraId="5BA51118" w14:textId="687D5D4D" w:rsidR="004C2CC5" w:rsidRPr="00C00114" w:rsidRDefault="00060D9E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  <w:u w:val="single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  <w:u w:val="single"/>
              </w:rPr>
              <w:t>Design ID</w:t>
            </w:r>
          </w:p>
        </w:tc>
        <w:tc>
          <w:tcPr>
            <w:tcW w:w="3929" w:type="dxa"/>
            <w:gridSpan w:val="2"/>
          </w:tcPr>
          <w:p w14:paraId="668DBEF3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66E36C6E" w14:textId="071B80B9" w:rsidR="004C2CC5" w:rsidRPr="00C00114" w:rsidRDefault="004D6061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 w:hint="cs"/>
                <w:sz w:val="20"/>
                <w:szCs w:val="20"/>
                <w:rtl/>
              </w:rPr>
              <w:t>8</w:t>
            </w:r>
          </w:p>
        </w:tc>
      </w:tr>
      <w:tr w:rsidR="004C2CC5" w:rsidRPr="004D6061" w14:paraId="65EEF6B4" w14:textId="77777777" w:rsidTr="00AF34D3">
        <w:tc>
          <w:tcPr>
            <w:tcW w:w="1451" w:type="dxa"/>
            <w:vMerge/>
          </w:tcPr>
          <w:p w14:paraId="64CCB407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1C236A9B" w14:textId="32145003" w:rsidR="004C2CC5" w:rsidRPr="00C00114" w:rsidRDefault="00060D9E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Name</w:t>
            </w:r>
          </w:p>
        </w:tc>
        <w:tc>
          <w:tcPr>
            <w:tcW w:w="3929" w:type="dxa"/>
            <w:gridSpan w:val="2"/>
          </w:tcPr>
          <w:p w14:paraId="15BD6BAB" w14:textId="071E7CBF" w:rsidR="004C2CC5" w:rsidRPr="00C00114" w:rsidRDefault="00060D9E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1ED82ACF" w14:textId="042A5F4E" w:rsidR="004C2CC5" w:rsidRPr="00C00114" w:rsidRDefault="004D6061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4C2CC5" w:rsidRPr="004D6061" w14:paraId="44428812" w14:textId="77777777" w:rsidTr="00AF34D3">
        <w:tc>
          <w:tcPr>
            <w:tcW w:w="1451" w:type="dxa"/>
            <w:vMerge/>
          </w:tcPr>
          <w:p w14:paraId="2764A310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5AD06C03" w14:textId="0EB8B77C" w:rsidR="004C2CC5" w:rsidRPr="00C00114" w:rsidRDefault="00060D9E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Art</w:t>
            </w:r>
          </w:p>
        </w:tc>
        <w:tc>
          <w:tcPr>
            <w:tcW w:w="3929" w:type="dxa"/>
            <w:gridSpan w:val="2"/>
          </w:tcPr>
          <w:p w14:paraId="08CC88B5" w14:textId="26BB2F77" w:rsidR="004C2CC5" w:rsidRPr="00C00114" w:rsidRDefault="009F16D9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="00BA0AA7" w:rsidRPr="00C00114">
              <w:rPr>
                <w:rFonts w:asciiTheme="minorBidi" w:hAnsiTheme="minorBidi" w:cstheme="minorBidi"/>
                <w:sz w:val="20"/>
                <w:szCs w:val="20"/>
              </w:rPr>
              <w:t>200)</w:t>
            </w:r>
          </w:p>
        </w:tc>
        <w:tc>
          <w:tcPr>
            <w:tcW w:w="1669" w:type="dxa"/>
            <w:shd w:val="clear" w:color="auto" w:fill="auto"/>
          </w:tcPr>
          <w:p w14:paraId="29A54486" w14:textId="1461623E" w:rsidR="004C2CC5" w:rsidRPr="00C00114" w:rsidRDefault="00BA0AA7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202</w:t>
            </w:r>
          </w:p>
        </w:tc>
      </w:tr>
      <w:tr w:rsidR="004C2CC5" w:rsidRPr="004D6061" w14:paraId="00F36BEC" w14:textId="77777777" w:rsidTr="00AF34D3">
        <w:tc>
          <w:tcPr>
            <w:tcW w:w="1451" w:type="dxa"/>
            <w:vMerge/>
          </w:tcPr>
          <w:p w14:paraId="185D565B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4FC69B0D" w14:textId="1F8E8FDD" w:rsidR="004C2CC5" w:rsidRPr="00C00114" w:rsidRDefault="00060D9E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Font style</w:t>
            </w:r>
          </w:p>
        </w:tc>
        <w:tc>
          <w:tcPr>
            <w:tcW w:w="3929" w:type="dxa"/>
            <w:gridSpan w:val="2"/>
          </w:tcPr>
          <w:p w14:paraId="11373231" w14:textId="77777777" w:rsidR="004C2CC5" w:rsidRPr="00C00114" w:rsidRDefault="004C2CC5" w:rsidP="004C2CC5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0D8D4DEE" w14:textId="6265C802" w:rsidR="004C2CC5" w:rsidRPr="00C00114" w:rsidRDefault="004C2CC5" w:rsidP="004C2CC5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  <w:r w:rsidR="004D6061" w:rsidRPr="00C00114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</w:tr>
      <w:tr w:rsidR="002B2293" w:rsidRPr="004D6061" w14:paraId="48ABED6D" w14:textId="77777777" w:rsidTr="00AF34D3">
        <w:tc>
          <w:tcPr>
            <w:tcW w:w="1451" w:type="dxa"/>
            <w:vMerge/>
          </w:tcPr>
          <w:p w14:paraId="157FE2A7" w14:textId="77777777" w:rsidR="002B2293" w:rsidRPr="00C00114" w:rsidRDefault="002B2293" w:rsidP="002B229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6626D0B2" w14:textId="645A3388" w:rsidR="002B2293" w:rsidRPr="00C00114" w:rsidRDefault="002B2293" w:rsidP="002B229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Text</w:t>
            </w:r>
          </w:p>
        </w:tc>
        <w:tc>
          <w:tcPr>
            <w:tcW w:w="3929" w:type="dxa"/>
            <w:gridSpan w:val="2"/>
          </w:tcPr>
          <w:p w14:paraId="7A21328F" w14:textId="4E7EB91A" w:rsidR="002B2293" w:rsidRPr="00C00114" w:rsidRDefault="002B2293" w:rsidP="002B229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="00C25814" w:rsidRPr="00C00114">
              <w:rPr>
                <w:rFonts w:asciiTheme="minorBidi" w:hAnsiTheme="minorBidi" w:cstheme="minorBidi"/>
                <w:sz w:val="20"/>
                <w:szCs w:val="20"/>
              </w:rPr>
              <w:t>5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0)</w:t>
            </w:r>
          </w:p>
        </w:tc>
        <w:tc>
          <w:tcPr>
            <w:tcW w:w="1669" w:type="dxa"/>
            <w:shd w:val="clear" w:color="auto" w:fill="auto"/>
          </w:tcPr>
          <w:p w14:paraId="669DA410" w14:textId="5845B1D2" w:rsidR="002B2293" w:rsidRPr="00C00114" w:rsidRDefault="004D6061" w:rsidP="002B229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52</w:t>
            </w:r>
          </w:p>
        </w:tc>
      </w:tr>
      <w:tr w:rsidR="00C25814" w:rsidRPr="004D6061" w14:paraId="2E7A07A0" w14:textId="77777777" w:rsidTr="00AF34D3">
        <w:tc>
          <w:tcPr>
            <w:tcW w:w="1451" w:type="dxa"/>
            <w:vMerge/>
          </w:tcPr>
          <w:p w14:paraId="2FADF100" w14:textId="77777777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3F036784" w14:textId="3A919368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Color</w:t>
            </w:r>
          </w:p>
        </w:tc>
        <w:tc>
          <w:tcPr>
            <w:tcW w:w="3929" w:type="dxa"/>
            <w:gridSpan w:val="2"/>
          </w:tcPr>
          <w:p w14:paraId="00A6F69E" w14:textId="17E314C8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204FBFB3" w14:textId="1CA622B5" w:rsidR="00C25814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C25814" w:rsidRPr="004D6061" w14:paraId="7C578FD1" w14:textId="77777777" w:rsidTr="00AF34D3">
        <w:tc>
          <w:tcPr>
            <w:tcW w:w="1451" w:type="dxa"/>
            <w:vMerge/>
          </w:tcPr>
          <w:p w14:paraId="0DC3FB83" w14:textId="77777777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96" w:type="dxa"/>
            <w:gridSpan w:val="2"/>
          </w:tcPr>
          <w:p w14:paraId="32948112" w14:textId="3939184B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IP address (USERS)</w:t>
            </w:r>
          </w:p>
        </w:tc>
        <w:tc>
          <w:tcPr>
            <w:tcW w:w="3929" w:type="dxa"/>
            <w:gridSpan w:val="2"/>
          </w:tcPr>
          <w:p w14:paraId="06285706" w14:textId="45F050C3" w:rsidR="00C25814" w:rsidRPr="00C00114" w:rsidRDefault="00786791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Varchar(40)</w:t>
            </w:r>
          </w:p>
        </w:tc>
        <w:tc>
          <w:tcPr>
            <w:tcW w:w="1669" w:type="dxa"/>
            <w:shd w:val="clear" w:color="auto" w:fill="auto"/>
          </w:tcPr>
          <w:p w14:paraId="549F3F98" w14:textId="2DA8A4B5" w:rsidR="00C25814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42</w:t>
            </w:r>
          </w:p>
        </w:tc>
      </w:tr>
      <w:tr w:rsidR="00C25814" w:rsidRPr="004D6061" w14:paraId="6F45B1F8" w14:textId="77777777" w:rsidTr="00AF34D3">
        <w:tc>
          <w:tcPr>
            <w:tcW w:w="1451" w:type="dxa"/>
            <w:vMerge/>
          </w:tcPr>
          <w:p w14:paraId="06C052DB" w14:textId="77777777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225" w:type="dxa"/>
            <w:gridSpan w:val="4"/>
          </w:tcPr>
          <w:p w14:paraId="1B375063" w14:textId="5BBC4529" w:rsidR="00C25814" w:rsidRPr="00C00114" w:rsidRDefault="00C25814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669" w:type="dxa"/>
            <w:shd w:val="clear" w:color="auto" w:fill="auto"/>
          </w:tcPr>
          <w:p w14:paraId="34139B9D" w14:textId="42D8DEBF" w:rsidR="00C25814" w:rsidRPr="00C00114" w:rsidRDefault="00BA0AA7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370</w:t>
            </w:r>
          </w:p>
        </w:tc>
      </w:tr>
      <w:tr w:rsidR="002747BF" w:rsidRPr="004D6061" w14:paraId="772753AB" w14:textId="77777777" w:rsidTr="00786791">
        <w:tc>
          <w:tcPr>
            <w:tcW w:w="1451" w:type="dxa"/>
            <w:vMerge w:val="restart"/>
          </w:tcPr>
          <w:p w14:paraId="041DFA62" w14:textId="2FF826F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P</w:t>
            </w:r>
            <w:r w:rsidR="00AF4164"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RODUCTS</w:t>
            </w:r>
          </w:p>
        </w:tc>
        <w:tc>
          <w:tcPr>
            <w:tcW w:w="2230" w:type="dxa"/>
          </w:tcPr>
          <w:p w14:paraId="0F44F441" w14:textId="181C04DB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  <w:u w:val="single"/>
              </w:rPr>
              <w:t>Product ID</w:t>
            </w:r>
          </w:p>
        </w:tc>
        <w:tc>
          <w:tcPr>
            <w:tcW w:w="3995" w:type="dxa"/>
            <w:gridSpan w:val="3"/>
          </w:tcPr>
          <w:p w14:paraId="0D1B3920" w14:textId="6B68B442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686B4AF4" w14:textId="19470635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 w:hint="cs"/>
                <w:sz w:val="20"/>
                <w:szCs w:val="20"/>
                <w:rtl/>
              </w:rPr>
              <w:t>8</w:t>
            </w:r>
          </w:p>
        </w:tc>
      </w:tr>
      <w:tr w:rsidR="002747BF" w:rsidRPr="004D6061" w14:paraId="64ECD352" w14:textId="77777777" w:rsidTr="00786791">
        <w:tc>
          <w:tcPr>
            <w:tcW w:w="1451" w:type="dxa"/>
            <w:vMerge/>
          </w:tcPr>
          <w:p w14:paraId="3AC1CFF1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1D8529FC" w14:textId="2310E4A3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Brand</w:t>
            </w:r>
          </w:p>
        </w:tc>
        <w:tc>
          <w:tcPr>
            <w:tcW w:w="3995" w:type="dxa"/>
            <w:gridSpan w:val="3"/>
          </w:tcPr>
          <w:p w14:paraId="38531E1A" w14:textId="527A3F23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67B6A535" w14:textId="69927038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2747BF" w:rsidRPr="004D6061" w14:paraId="1B0F328E" w14:textId="77777777" w:rsidTr="00786791">
        <w:tc>
          <w:tcPr>
            <w:tcW w:w="1451" w:type="dxa"/>
            <w:vMerge/>
          </w:tcPr>
          <w:p w14:paraId="6C73CE4C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2C3E5AC6" w14:textId="2F622D1B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Type</w:t>
            </w:r>
          </w:p>
        </w:tc>
        <w:tc>
          <w:tcPr>
            <w:tcW w:w="3995" w:type="dxa"/>
            <w:gridSpan w:val="3"/>
          </w:tcPr>
          <w:p w14:paraId="31BE2DD3" w14:textId="36D4FACE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67F0C700" w14:textId="64B10504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2747BF" w:rsidRPr="004D6061" w14:paraId="3ADDD7C1" w14:textId="77777777" w:rsidTr="00786791">
        <w:tc>
          <w:tcPr>
            <w:tcW w:w="1451" w:type="dxa"/>
            <w:vMerge/>
          </w:tcPr>
          <w:p w14:paraId="3113261D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0792953E" w14:textId="0B6DE3C0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Style</w:t>
            </w:r>
          </w:p>
        </w:tc>
        <w:tc>
          <w:tcPr>
            <w:tcW w:w="3995" w:type="dxa"/>
            <w:gridSpan w:val="3"/>
          </w:tcPr>
          <w:p w14:paraId="46A9E6AC" w14:textId="23A6898E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7F0340E7" w14:textId="5E0F113E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2747BF" w:rsidRPr="004D6061" w14:paraId="40E0C552" w14:textId="77777777" w:rsidTr="00786791">
        <w:tc>
          <w:tcPr>
            <w:tcW w:w="1451" w:type="dxa"/>
            <w:vMerge/>
          </w:tcPr>
          <w:p w14:paraId="5139D4FE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32ACF23C" w14:textId="17DC9E19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Color</w:t>
            </w:r>
          </w:p>
        </w:tc>
        <w:tc>
          <w:tcPr>
            <w:tcW w:w="3995" w:type="dxa"/>
            <w:gridSpan w:val="3"/>
          </w:tcPr>
          <w:p w14:paraId="2FD5B918" w14:textId="001D6684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352AAAA1" w14:textId="11E535BC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2747BF" w:rsidRPr="004D6061" w14:paraId="255002BE" w14:textId="77777777" w:rsidTr="00786791">
        <w:tc>
          <w:tcPr>
            <w:tcW w:w="1451" w:type="dxa"/>
            <w:vMerge/>
          </w:tcPr>
          <w:p w14:paraId="3CBF5B8B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1427BEFD" w14:textId="3464D3B4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Size</w:t>
            </w:r>
          </w:p>
        </w:tc>
        <w:tc>
          <w:tcPr>
            <w:tcW w:w="3995" w:type="dxa"/>
            <w:gridSpan w:val="3"/>
          </w:tcPr>
          <w:p w14:paraId="53D69B11" w14:textId="374BA1DB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Varchar(6)</w:t>
            </w:r>
          </w:p>
        </w:tc>
        <w:tc>
          <w:tcPr>
            <w:tcW w:w="1669" w:type="dxa"/>
            <w:shd w:val="clear" w:color="auto" w:fill="auto"/>
          </w:tcPr>
          <w:p w14:paraId="6B07CCFD" w14:textId="00F157DB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</w:tr>
      <w:tr w:rsidR="002747BF" w:rsidRPr="004D6061" w14:paraId="635465AF" w14:textId="77777777" w:rsidTr="00786791">
        <w:tc>
          <w:tcPr>
            <w:tcW w:w="1451" w:type="dxa"/>
            <w:vMerge/>
          </w:tcPr>
          <w:p w14:paraId="04EFB5AD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7B1959D4" w14:textId="1B3F3F66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Fabric</w:t>
            </w:r>
          </w:p>
        </w:tc>
        <w:tc>
          <w:tcPr>
            <w:tcW w:w="3995" w:type="dxa"/>
            <w:gridSpan w:val="3"/>
          </w:tcPr>
          <w:p w14:paraId="16980BC2" w14:textId="231908A3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Varchar(20)</w:t>
            </w:r>
          </w:p>
        </w:tc>
        <w:tc>
          <w:tcPr>
            <w:tcW w:w="1669" w:type="dxa"/>
            <w:shd w:val="clear" w:color="auto" w:fill="auto"/>
          </w:tcPr>
          <w:p w14:paraId="6207E120" w14:textId="7DD21EB7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22</w:t>
            </w:r>
          </w:p>
        </w:tc>
      </w:tr>
      <w:tr w:rsidR="002747BF" w:rsidRPr="004D6061" w14:paraId="52690954" w14:textId="77777777" w:rsidTr="00786791">
        <w:tc>
          <w:tcPr>
            <w:tcW w:w="1451" w:type="dxa"/>
            <w:vMerge/>
          </w:tcPr>
          <w:p w14:paraId="2ABE690E" w14:textId="77777777" w:rsidR="002747BF" w:rsidRPr="00C00114" w:rsidRDefault="002747BF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65D0FF92" w14:textId="1D14C7FB" w:rsidR="002747BF" w:rsidRPr="00C00114" w:rsidRDefault="002747BF" w:rsidP="00786791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Min quantity</w:t>
            </w:r>
          </w:p>
        </w:tc>
        <w:tc>
          <w:tcPr>
            <w:tcW w:w="3995" w:type="dxa"/>
            <w:gridSpan w:val="3"/>
          </w:tcPr>
          <w:p w14:paraId="1DE97ACE" w14:textId="3D1EB357" w:rsidR="002747BF" w:rsidRPr="00C00114" w:rsidRDefault="002747BF" w:rsidP="00BB2499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2118E07E" w14:textId="462BE2B9" w:rsidR="002747BF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C25814" w:rsidRPr="004D6061" w14:paraId="026BFCCB" w14:textId="77777777" w:rsidTr="00AF34D3">
        <w:tc>
          <w:tcPr>
            <w:tcW w:w="1451" w:type="dxa"/>
          </w:tcPr>
          <w:p w14:paraId="6BAAC813" w14:textId="77777777" w:rsidR="00C25814" w:rsidRPr="00C00114" w:rsidRDefault="00C25814" w:rsidP="00C25814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225" w:type="dxa"/>
            <w:gridSpan w:val="4"/>
          </w:tcPr>
          <w:p w14:paraId="11CA6D40" w14:textId="5E16A941" w:rsidR="00C25814" w:rsidRPr="00C00114" w:rsidRDefault="00C25814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669" w:type="dxa"/>
            <w:shd w:val="clear" w:color="auto" w:fill="auto"/>
          </w:tcPr>
          <w:p w14:paraId="1DCDFCE7" w14:textId="62895CB4" w:rsidR="00C25814" w:rsidRPr="00C00114" w:rsidRDefault="004D6061" w:rsidP="00C25814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126</w:t>
            </w:r>
          </w:p>
        </w:tc>
      </w:tr>
      <w:tr w:rsidR="002747BF" w:rsidRPr="004D6061" w14:paraId="344A4D14" w14:textId="77777777" w:rsidTr="00F945D4">
        <w:tc>
          <w:tcPr>
            <w:tcW w:w="1451" w:type="dxa"/>
            <w:vMerge w:val="restart"/>
          </w:tcPr>
          <w:p w14:paraId="03CDA72E" w14:textId="7E804F47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USERS</w:t>
            </w:r>
          </w:p>
        </w:tc>
        <w:tc>
          <w:tcPr>
            <w:tcW w:w="2230" w:type="dxa"/>
          </w:tcPr>
          <w:p w14:paraId="39450CB9" w14:textId="0A6988CD" w:rsidR="002747BF" w:rsidRPr="00C00114" w:rsidRDefault="002747BF" w:rsidP="00B17223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IP Address</w:t>
            </w:r>
          </w:p>
        </w:tc>
        <w:tc>
          <w:tcPr>
            <w:tcW w:w="3995" w:type="dxa"/>
            <w:gridSpan w:val="3"/>
          </w:tcPr>
          <w:p w14:paraId="0393425E" w14:textId="0A6236AC" w:rsidR="002747BF" w:rsidRPr="00C00114" w:rsidRDefault="002747BF" w:rsidP="00BB2499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Varchar(40)</w:t>
            </w:r>
          </w:p>
        </w:tc>
        <w:tc>
          <w:tcPr>
            <w:tcW w:w="1669" w:type="dxa"/>
            <w:shd w:val="clear" w:color="auto" w:fill="auto"/>
          </w:tcPr>
          <w:p w14:paraId="4365D287" w14:textId="3858D68D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42</w:t>
            </w:r>
          </w:p>
        </w:tc>
      </w:tr>
      <w:tr w:rsidR="002747BF" w:rsidRPr="004D6061" w14:paraId="0BA5A173" w14:textId="77777777" w:rsidTr="00F945D4">
        <w:tc>
          <w:tcPr>
            <w:tcW w:w="1451" w:type="dxa"/>
            <w:vMerge/>
          </w:tcPr>
          <w:p w14:paraId="3713B579" w14:textId="77777777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</w:p>
        </w:tc>
        <w:tc>
          <w:tcPr>
            <w:tcW w:w="2230" w:type="dxa"/>
          </w:tcPr>
          <w:p w14:paraId="0A25B90E" w14:textId="3B6E1D5F" w:rsidR="002747BF" w:rsidRPr="00C00114" w:rsidRDefault="002747BF" w:rsidP="00B17223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entrance DT</w:t>
            </w:r>
          </w:p>
        </w:tc>
        <w:tc>
          <w:tcPr>
            <w:tcW w:w="3995" w:type="dxa"/>
            <w:gridSpan w:val="3"/>
          </w:tcPr>
          <w:p w14:paraId="6438F63F" w14:textId="569E3FBD" w:rsidR="002747BF" w:rsidRPr="00C00114" w:rsidRDefault="002747BF" w:rsidP="00BB2499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DateTime</w:t>
            </w:r>
          </w:p>
        </w:tc>
        <w:tc>
          <w:tcPr>
            <w:tcW w:w="1669" w:type="dxa"/>
            <w:shd w:val="clear" w:color="auto" w:fill="auto"/>
          </w:tcPr>
          <w:p w14:paraId="784BB682" w14:textId="49F82A28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</w:tr>
      <w:tr w:rsidR="002747BF" w:rsidRPr="004D6061" w14:paraId="2D47691D" w14:textId="77777777" w:rsidTr="00F945D4">
        <w:tc>
          <w:tcPr>
            <w:tcW w:w="1451" w:type="dxa"/>
            <w:vMerge/>
          </w:tcPr>
          <w:p w14:paraId="03D6542D" w14:textId="77777777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230" w:type="dxa"/>
          </w:tcPr>
          <w:p w14:paraId="0F6789E3" w14:textId="6A2B0EDB" w:rsidR="002747BF" w:rsidRPr="00C00114" w:rsidRDefault="002747BF" w:rsidP="00B17223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Email Address</w:t>
            </w: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 xml:space="preserve"> 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(CUSTOMERS)</w:t>
            </w:r>
          </w:p>
        </w:tc>
        <w:tc>
          <w:tcPr>
            <w:tcW w:w="3995" w:type="dxa"/>
            <w:gridSpan w:val="3"/>
          </w:tcPr>
          <w:p w14:paraId="50680482" w14:textId="6470806B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Varchar(</w:t>
            </w:r>
            <w:r w:rsidRPr="00C00114">
              <w:rPr>
                <w:rFonts w:asciiTheme="minorBidi" w:hAnsiTheme="minorBidi" w:cstheme="minorBidi" w:hint="cs"/>
                <w:sz w:val="20"/>
                <w:szCs w:val="20"/>
                <w:rtl/>
              </w:rPr>
              <w:t>4</w:t>
            </w:r>
            <w:r w:rsidRPr="00C00114">
              <w:rPr>
                <w:rFonts w:asciiTheme="minorBidi" w:hAnsiTheme="minorBidi" w:cstheme="minorBidi"/>
                <w:sz w:val="20"/>
                <w:szCs w:val="20"/>
              </w:rPr>
              <w:t>0)</w:t>
            </w:r>
          </w:p>
        </w:tc>
        <w:tc>
          <w:tcPr>
            <w:tcW w:w="1669" w:type="dxa"/>
            <w:shd w:val="clear" w:color="auto" w:fill="auto"/>
          </w:tcPr>
          <w:p w14:paraId="4181D7FA" w14:textId="7C5452C4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42</w:t>
            </w:r>
          </w:p>
        </w:tc>
      </w:tr>
      <w:tr w:rsidR="00B17223" w:rsidRPr="004D6061" w14:paraId="53368C95" w14:textId="77777777" w:rsidTr="00AF34D3">
        <w:tc>
          <w:tcPr>
            <w:tcW w:w="1451" w:type="dxa"/>
          </w:tcPr>
          <w:p w14:paraId="33D3D9A5" w14:textId="77777777" w:rsidR="00B17223" w:rsidRPr="00C00114" w:rsidRDefault="00B17223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225" w:type="dxa"/>
            <w:gridSpan w:val="4"/>
          </w:tcPr>
          <w:p w14:paraId="6151567F" w14:textId="266803A6" w:rsidR="00B17223" w:rsidRPr="00C00114" w:rsidRDefault="00B17223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669" w:type="dxa"/>
            <w:shd w:val="clear" w:color="auto" w:fill="auto"/>
          </w:tcPr>
          <w:p w14:paraId="087031E3" w14:textId="4D42A4FE" w:rsidR="00B17223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92</w:t>
            </w:r>
          </w:p>
        </w:tc>
      </w:tr>
      <w:tr w:rsidR="002747BF" w:rsidRPr="004D6061" w14:paraId="520C7DF6" w14:textId="77777777" w:rsidTr="002747BF">
        <w:tc>
          <w:tcPr>
            <w:tcW w:w="1451" w:type="dxa"/>
            <w:vMerge w:val="restart"/>
          </w:tcPr>
          <w:p w14:paraId="6EBC1607" w14:textId="0DE6417D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DESIGNED PRODUCTS</w:t>
            </w:r>
          </w:p>
        </w:tc>
        <w:tc>
          <w:tcPr>
            <w:tcW w:w="2797" w:type="dxa"/>
            <w:gridSpan w:val="3"/>
          </w:tcPr>
          <w:p w14:paraId="5BD5E2E4" w14:textId="73071324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Product ID (PRODUCTS)</w:t>
            </w:r>
          </w:p>
        </w:tc>
        <w:tc>
          <w:tcPr>
            <w:tcW w:w="3428" w:type="dxa"/>
          </w:tcPr>
          <w:p w14:paraId="40A60BF2" w14:textId="65C546E0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3D251111" w14:textId="1CA59FA3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2747BF" w:rsidRPr="004D6061" w14:paraId="27B28A47" w14:textId="77777777" w:rsidTr="002747BF">
        <w:tc>
          <w:tcPr>
            <w:tcW w:w="1451" w:type="dxa"/>
            <w:vMerge/>
          </w:tcPr>
          <w:p w14:paraId="44491677" w14:textId="77777777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797" w:type="dxa"/>
            <w:gridSpan w:val="3"/>
          </w:tcPr>
          <w:p w14:paraId="52E21345" w14:textId="4F58DFB4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Design ID (DESIGNS)</w:t>
            </w:r>
          </w:p>
        </w:tc>
        <w:tc>
          <w:tcPr>
            <w:tcW w:w="3428" w:type="dxa"/>
          </w:tcPr>
          <w:p w14:paraId="42EFB3BD" w14:textId="5C3CF336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00CF31B5" w14:textId="18E9EE2F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2747BF" w:rsidRPr="004D6061" w14:paraId="576DF95F" w14:textId="77777777" w:rsidTr="002747BF">
        <w:tc>
          <w:tcPr>
            <w:tcW w:w="1451" w:type="dxa"/>
            <w:vMerge/>
          </w:tcPr>
          <w:p w14:paraId="3D11AEA4" w14:textId="77777777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797" w:type="dxa"/>
            <w:gridSpan w:val="3"/>
          </w:tcPr>
          <w:p w14:paraId="6A65AB0F" w14:textId="2E9CC52B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Placement</w:t>
            </w:r>
          </w:p>
        </w:tc>
        <w:tc>
          <w:tcPr>
            <w:tcW w:w="3428" w:type="dxa"/>
          </w:tcPr>
          <w:p w14:paraId="5960445A" w14:textId="5F487B32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Varchar (30)</w:t>
            </w:r>
          </w:p>
        </w:tc>
        <w:tc>
          <w:tcPr>
            <w:tcW w:w="1669" w:type="dxa"/>
            <w:shd w:val="clear" w:color="auto" w:fill="auto"/>
          </w:tcPr>
          <w:p w14:paraId="5D2B0BBB" w14:textId="513FD272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32</w:t>
            </w:r>
          </w:p>
        </w:tc>
      </w:tr>
      <w:tr w:rsidR="002747BF" w:rsidRPr="004D6061" w14:paraId="11D83821" w14:textId="77777777" w:rsidTr="002747BF">
        <w:tc>
          <w:tcPr>
            <w:tcW w:w="1451" w:type="dxa"/>
            <w:vMerge/>
          </w:tcPr>
          <w:p w14:paraId="140F6219" w14:textId="77777777" w:rsidR="002747BF" w:rsidRPr="00C00114" w:rsidRDefault="002747BF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2797" w:type="dxa"/>
            <w:gridSpan w:val="3"/>
          </w:tcPr>
          <w:p w14:paraId="2D33206A" w14:textId="18F3A6AF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Cart ID (CARTS)</w:t>
            </w:r>
          </w:p>
        </w:tc>
        <w:tc>
          <w:tcPr>
            <w:tcW w:w="3428" w:type="dxa"/>
          </w:tcPr>
          <w:p w14:paraId="1D6F595A" w14:textId="7AAB27D2" w:rsidR="002747BF" w:rsidRPr="00C00114" w:rsidRDefault="002747BF" w:rsidP="002747BF">
            <w:pPr>
              <w:bidi w:val="0"/>
              <w:spacing w:after="0" w:line="240" w:lineRule="auto"/>
              <w:jc w:val="lef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Integer</w:t>
            </w:r>
          </w:p>
        </w:tc>
        <w:tc>
          <w:tcPr>
            <w:tcW w:w="1669" w:type="dxa"/>
            <w:shd w:val="clear" w:color="auto" w:fill="auto"/>
          </w:tcPr>
          <w:p w14:paraId="53C3992D" w14:textId="61633CDE" w:rsidR="002747BF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</w:tr>
      <w:tr w:rsidR="00B17223" w:rsidRPr="004D6061" w14:paraId="1DA2DB02" w14:textId="77777777" w:rsidTr="00AF34D3">
        <w:tc>
          <w:tcPr>
            <w:tcW w:w="1451" w:type="dxa"/>
          </w:tcPr>
          <w:p w14:paraId="076F8F01" w14:textId="77777777" w:rsidR="00B17223" w:rsidRPr="00C00114" w:rsidRDefault="00B17223" w:rsidP="00B17223">
            <w:pPr>
              <w:bidi w:val="0"/>
              <w:spacing w:after="0" w:line="240" w:lineRule="auto"/>
              <w:rPr>
                <w:rFonts w:asciiTheme="minorBidi" w:hAnsiTheme="minorBidi" w:cstheme="minorBidi"/>
                <w:sz w:val="20"/>
                <w:szCs w:val="20"/>
              </w:rPr>
            </w:pPr>
          </w:p>
        </w:tc>
        <w:tc>
          <w:tcPr>
            <w:tcW w:w="6225" w:type="dxa"/>
            <w:gridSpan w:val="4"/>
          </w:tcPr>
          <w:p w14:paraId="5DCDC3BC" w14:textId="7F60B365" w:rsidR="00B17223" w:rsidRPr="00C00114" w:rsidRDefault="00B17223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Total Record Size (Bytes)</w:t>
            </w:r>
          </w:p>
        </w:tc>
        <w:tc>
          <w:tcPr>
            <w:tcW w:w="1669" w:type="dxa"/>
            <w:shd w:val="clear" w:color="auto" w:fill="auto"/>
          </w:tcPr>
          <w:p w14:paraId="39DAE57E" w14:textId="6196327A" w:rsidR="00B17223" w:rsidRPr="00C00114" w:rsidRDefault="004D6061" w:rsidP="00B17223">
            <w:pPr>
              <w:bidi w:val="0"/>
              <w:spacing w:after="0" w:line="240" w:lineRule="auto"/>
              <w:jc w:val="right"/>
              <w:rPr>
                <w:rFonts w:asciiTheme="minorBidi" w:hAnsiTheme="minorBidi" w:cstheme="minorBidi"/>
                <w:b/>
                <w:bCs/>
                <w:sz w:val="20"/>
                <w:szCs w:val="20"/>
              </w:rPr>
            </w:pPr>
            <w:r w:rsidRPr="00C00114">
              <w:rPr>
                <w:rFonts w:asciiTheme="minorBidi" w:hAnsiTheme="minorBidi" w:cstheme="minorBidi"/>
                <w:b/>
                <w:bCs/>
                <w:sz w:val="20"/>
                <w:szCs w:val="20"/>
              </w:rPr>
              <w:t>44</w:t>
            </w:r>
          </w:p>
        </w:tc>
      </w:tr>
    </w:tbl>
    <w:p w14:paraId="6A10392A" w14:textId="57F329B7" w:rsidR="008D7470" w:rsidRPr="00836FEE" w:rsidRDefault="00FD37DF" w:rsidP="00A805C6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lastRenderedPageBreak/>
        <w:t>פ</w:t>
      </w:r>
      <w:r w:rsidR="003C526A" w:rsidRPr="00836FEE">
        <w:rPr>
          <w:rFonts w:asciiTheme="minorBidi" w:hAnsiTheme="minorBidi" w:cstheme="minorBidi"/>
          <w:sz w:val="28"/>
          <w:szCs w:val="28"/>
          <w:rtl/>
        </w:rPr>
        <w:t>ירוט הנחות ו</w:t>
      </w:r>
      <w:r w:rsidR="008D7470" w:rsidRPr="00836FEE">
        <w:rPr>
          <w:rFonts w:asciiTheme="minorBidi" w:hAnsiTheme="minorBidi" w:cstheme="minorBidi"/>
          <w:sz w:val="28"/>
          <w:szCs w:val="28"/>
          <w:rtl/>
        </w:rPr>
        <w:t xml:space="preserve">הסברים נוספים לגבי </w:t>
      </w:r>
      <w:r w:rsidR="00C85E02" w:rsidRPr="00836FEE">
        <w:rPr>
          <w:rFonts w:asciiTheme="minorBidi" w:hAnsiTheme="minorBidi" w:cstheme="minorBidi"/>
          <w:sz w:val="28"/>
          <w:szCs w:val="28"/>
          <w:rtl/>
        </w:rPr>
        <w:t>שדות בסיסי הנתונים</w:t>
      </w:r>
    </w:p>
    <w:p w14:paraId="190D5F22" w14:textId="49EF310C" w:rsidR="00EE6B41" w:rsidRDefault="004D6061" w:rsidP="004D6061">
      <w:pPr>
        <w:pStyle w:val="ListParagraph"/>
        <w:numPr>
          <w:ilvl w:val="0"/>
          <w:numId w:val="34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עבור שדה </w:t>
      </w:r>
      <w:r>
        <w:rPr>
          <w:rFonts w:asciiTheme="minorBidi" w:hAnsiTheme="minorBidi" w:cstheme="minorBidi"/>
        </w:rPr>
        <w:t>Order ID</w:t>
      </w:r>
      <w:r>
        <w:rPr>
          <w:rFonts w:asciiTheme="minorBidi" w:hAnsiTheme="minorBidi" w:cstheme="minorBidi" w:hint="cs"/>
          <w:rtl/>
        </w:rPr>
        <w:t xml:space="preserve"> בישות </w:t>
      </w:r>
      <w:r>
        <w:rPr>
          <w:rFonts w:asciiTheme="minorBidi" w:hAnsiTheme="minorBidi" w:cstheme="minorBidi" w:hint="cs"/>
        </w:rPr>
        <w:t>ORDERS</w:t>
      </w:r>
      <w:r>
        <w:rPr>
          <w:rFonts w:asciiTheme="minorBidi" w:hAnsiTheme="minorBidi" w:cstheme="minorBidi" w:hint="cs"/>
          <w:rtl/>
        </w:rPr>
        <w:t xml:space="preserve">, </w:t>
      </w:r>
      <w:r>
        <w:rPr>
          <w:rFonts w:asciiTheme="minorBidi" w:hAnsiTheme="minorBidi" w:cstheme="minorBidi"/>
        </w:rPr>
        <w:t>Cart ID</w:t>
      </w:r>
      <w:r>
        <w:rPr>
          <w:rFonts w:asciiTheme="minorBidi" w:hAnsiTheme="minorBidi" w:cstheme="minorBidi" w:hint="cs"/>
          <w:rtl/>
        </w:rPr>
        <w:t xml:space="preserve"> בישות </w:t>
      </w:r>
      <w:r>
        <w:rPr>
          <w:rFonts w:asciiTheme="minorBidi" w:hAnsiTheme="minorBidi" w:cstheme="minorBidi"/>
        </w:rPr>
        <w:t>CARTS</w:t>
      </w:r>
      <w:r>
        <w:rPr>
          <w:rFonts w:asciiTheme="minorBidi" w:hAnsiTheme="minorBidi" w:cstheme="minorBidi" w:hint="cs"/>
          <w:rtl/>
        </w:rPr>
        <w:t xml:space="preserve"> ו</w:t>
      </w:r>
      <w:r>
        <w:rPr>
          <w:rFonts w:asciiTheme="minorBidi" w:hAnsiTheme="minorBidi" w:cstheme="minorBidi"/>
        </w:rPr>
        <w:t xml:space="preserve"> Product ID</w:t>
      </w:r>
      <w:r>
        <w:rPr>
          <w:rFonts w:asciiTheme="minorBidi" w:hAnsiTheme="minorBidi" w:cstheme="minorBidi" w:hint="cs"/>
          <w:rtl/>
        </w:rPr>
        <w:t xml:space="preserve"> בישות </w:t>
      </w:r>
      <w:r>
        <w:rPr>
          <w:rFonts w:asciiTheme="minorBidi" w:hAnsiTheme="minorBidi" w:cstheme="minorBidi" w:hint="cs"/>
        </w:rPr>
        <w:t>PRODUCTS</w:t>
      </w:r>
      <w:r>
        <w:rPr>
          <w:rFonts w:asciiTheme="minorBidi" w:hAnsiTheme="minorBidi" w:cstheme="minorBidi" w:hint="cs"/>
          <w:rtl/>
        </w:rPr>
        <w:t xml:space="preserve"> הגדלנו את גודל השדה ל8 בייטים לפי ההנחיות, משום שמדובר בשדות מפתח.</w:t>
      </w:r>
    </w:p>
    <w:p w14:paraId="3D6E86C1" w14:textId="77029214" w:rsidR="009F16D9" w:rsidRDefault="009F16D9" w:rsidP="009F16D9">
      <w:pPr>
        <w:pStyle w:val="ListParagraph"/>
        <w:numPr>
          <w:ilvl w:val="0"/>
          <w:numId w:val="34"/>
        </w:numPr>
        <w:spacing w:after="120" w:line="240" w:lineRule="auto"/>
        <w:contextualSpacing w:val="0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 xml:space="preserve">עבור שדה  </w:t>
      </w:r>
      <w:r>
        <w:rPr>
          <w:rFonts w:asciiTheme="minorBidi" w:hAnsiTheme="minorBidi" w:cstheme="minorBidi"/>
        </w:rPr>
        <w:t>Date</w:t>
      </w:r>
      <w:r>
        <w:rPr>
          <w:rFonts w:asciiTheme="minorBidi" w:hAnsiTheme="minorBidi" w:cstheme="minorBidi" w:hint="cs"/>
          <w:rtl/>
        </w:rPr>
        <w:t xml:space="preserve"> בטבלת </w:t>
      </w:r>
      <w:r>
        <w:rPr>
          <w:rFonts w:asciiTheme="minorBidi" w:hAnsiTheme="minorBidi" w:cstheme="minorBidi" w:hint="cs"/>
        </w:rPr>
        <w:t>ORDERS</w:t>
      </w:r>
      <w:r>
        <w:rPr>
          <w:rFonts w:asciiTheme="minorBidi" w:hAnsiTheme="minorBidi" w:cstheme="minorBidi" w:hint="cs"/>
          <w:rtl/>
        </w:rPr>
        <w:t xml:space="preserve"> הפכנו את סוג המידע לתאריך בלבד עפ"י ההנחיות, ואילו בשדה </w:t>
      </w:r>
      <w:r>
        <w:rPr>
          <w:rFonts w:asciiTheme="minorBidi" w:hAnsiTheme="minorBidi" w:cstheme="minorBidi"/>
        </w:rPr>
        <w:t>Entrance DT</w:t>
      </w:r>
      <w:r>
        <w:rPr>
          <w:rFonts w:asciiTheme="minorBidi" w:hAnsiTheme="minorBidi" w:cstheme="minorBidi" w:hint="cs"/>
          <w:rtl/>
        </w:rPr>
        <w:t xml:space="preserve"> בישות </w:t>
      </w:r>
      <w:r>
        <w:rPr>
          <w:rFonts w:asciiTheme="minorBidi" w:hAnsiTheme="minorBidi" w:cstheme="minorBidi" w:hint="cs"/>
        </w:rPr>
        <w:t>USERS</w:t>
      </w:r>
      <w:r>
        <w:rPr>
          <w:rFonts w:asciiTheme="minorBidi" w:hAnsiTheme="minorBidi" w:cstheme="minorBidi" w:hint="cs"/>
          <w:rtl/>
        </w:rPr>
        <w:t xml:space="preserve"> השארנו כתאריך ושעה משום שחשוב להכיר מאיזה </w:t>
      </w:r>
      <w:r>
        <w:rPr>
          <w:rFonts w:asciiTheme="minorBidi" w:hAnsiTheme="minorBidi" w:cstheme="minorBidi" w:hint="cs"/>
        </w:rPr>
        <w:t>IP</w:t>
      </w:r>
      <w:r>
        <w:rPr>
          <w:rFonts w:asciiTheme="minorBidi" w:hAnsiTheme="minorBidi" w:cstheme="minorBidi" w:hint="cs"/>
          <w:rtl/>
        </w:rPr>
        <w:t xml:space="preserve"> התחבר כל משתמש בכל שעה.</w:t>
      </w:r>
    </w:p>
    <w:p w14:paraId="38AAF3E4" w14:textId="786C16DA" w:rsidR="00BA0AA7" w:rsidRPr="009F16D9" w:rsidRDefault="00BA0AA7" w:rsidP="009F16D9">
      <w:pPr>
        <w:pStyle w:val="ListParagraph"/>
        <w:numPr>
          <w:ilvl w:val="0"/>
          <w:numId w:val="34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עבור שדה  </w:t>
      </w:r>
      <w:r>
        <w:rPr>
          <w:rFonts w:asciiTheme="minorBidi" w:hAnsiTheme="minorBidi" w:cstheme="minorBidi" w:hint="cs"/>
        </w:rPr>
        <w:t>A</w:t>
      </w:r>
      <w:r>
        <w:rPr>
          <w:rFonts w:asciiTheme="minorBidi" w:hAnsiTheme="minorBidi" w:cstheme="minorBidi"/>
        </w:rPr>
        <w:t>rt</w:t>
      </w:r>
      <w:r>
        <w:rPr>
          <w:rFonts w:asciiTheme="minorBidi" w:hAnsiTheme="minorBidi" w:cstheme="minorBidi" w:hint="cs"/>
          <w:rtl/>
        </w:rPr>
        <w:t xml:space="preserve"> בטבלת </w:t>
      </w:r>
      <w:r>
        <w:rPr>
          <w:rFonts w:asciiTheme="minorBidi" w:hAnsiTheme="minorBidi" w:cstheme="minorBidi" w:hint="cs"/>
        </w:rPr>
        <w:t>DESIGNS</w:t>
      </w:r>
      <w:r>
        <w:rPr>
          <w:rFonts w:asciiTheme="minorBidi" w:hAnsiTheme="minorBidi" w:cstheme="minorBidi" w:hint="cs"/>
          <w:rtl/>
        </w:rPr>
        <w:t xml:space="preserve"> בחרנו להשתמש ב</w:t>
      </w:r>
      <w:r>
        <w:rPr>
          <w:rFonts w:asciiTheme="minorBidi" w:hAnsiTheme="minorBidi" w:cstheme="minorBidi"/>
        </w:rPr>
        <w:tab/>
        <w:t>Varchar</w:t>
      </w:r>
      <w:r>
        <w:rPr>
          <w:rFonts w:asciiTheme="minorBidi" w:hAnsiTheme="minorBidi" w:cstheme="minorBidi" w:hint="cs"/>
          <w:rtl/>
        </w:rPr>
        <w:t xml:space="preserve"> ע"מ להציגו ככתובת </w:t>
      </w:r>
      <w:r>
        <w:rPr>
          <w:rFonts w:asciiTheme="minorBidi" w:hAnsiTheme="minorBidi" w:cstheme="minorBidi" w:hint="cs"/>
        </w:rPr>
        <w:t>URL</w:t>
      </w:r>
      <w:r>
        <w:rPr>
          <w:rFonts w:asciiTheme="minorBidi" w:hAnsiTheme="minorBidi" w:cstheme="minorBidi" w:hint="cs"/>
          <w:rtl/>
        </w:rPr>
        <w:t xml:space="preserve"> של התמונה.</w:t>
      </w:r>
      <w:r w:rsidR="00C00114">
        <w:rPr>
          <w:rFonts w:asciiTheme="minorBidi" w:hAnsiTheme="minorBidi" w:cstheme="minorBidi" w:hint="cs"/>
          <w:rtl/>
        </w:rPr>
        <w:t xml:space="preserve"> בנוסף, הגבלנו את כמות התווים מטעמי נוחות.</w:t>
      </w:r>
    </w:p>
    <w:p w14:paraId="04ADFDF9" w14:textId="77777777" w:rsidR="00617D2C" w:rsidRPr="00A805C6" w:rsidRDefault="00617D2C" w:rsidP="00A805C6">
      <w:pPr>
        <w:bidi w:val="0"/>
        <w:spacing w:after="120" w:line="240" w:lineRule="auto"/>
        <w:jc w:val="left"/>
        <w:rPr>
          <w:rFonts w:asciiTheme="minorBidi" w:eastAsia="Times New Roman" w:hAnsiTheme="minorBidi" w:cstheme="minorBidi"/>
          <w:b/>
          <w:bCs/>
          <w:color w:val="4F81BD"/>
          <w:sz w:val="26"/>
          <w:szCs w:val="26"/>
          <w:rtl/>
        </w:rPr>
      </w:pPr>
      <w:r w:rsidRPr="00A805C6">
        <w:rPr>
          <w:rFonts w:asciiTheme="minorBidi" w:hAnsiTheme="minorBidi" w:cstheme="minorBidi"/>
          <w:rtl/>
        </w:rPr>
        <w:br w:type="page"/>
      </w:r>
    </w:p>
    <w:p w14:paraId="05BA7C35" w14:textId="5C7AA65D" w:rsidR="00A01AE0" w:rsidRPr="00233070" w:rsidRDefault="00883C6A" w:rsidP="00233070">
      <w:pPr>
        <w:pStyle w:val="Heading2"/>
        <w:spacing w:before="0" w:after="120" w:line="240" w:lineRule="auto"/>
        <w:rPr>
          <w:rFonts w:asciiTheme="minorBidi" w:hAnsiTheme="minorBidi" w:cstheme="minorBidi"/>
          <w:sz w:val="28"/>
          <w:szCs w:val="28"/>
          <w:rtl/>
        </w:rPr>
      </w:pPr>
      <w:r w:rsidRPr="00836FEE">
        <w:rPr>
          <w:rFonts w:asciiTheme="minorBidi" w:hAnsiTheme="minorBidi" w:cstheme="minorBidi"/>
          <w:sz w:val="28"/>
          <w:szCs w:val="28"/>
          <w:rtl/>
        </w:rPr>
        <w:lastRenderedPageBreak/>
        <w:t xml:space="preserve">מטלה </w:t>
      </w:r>
      <w:r w:rsidR="005524B9" w:rsidRPr="00836FEE">
        <w:rPr>
          <w:rFonts w:asciiTheme="minorBidi" w:hAnsiTheme="minorBidi" w:cstheme="minorBidi"/>
          <w:sz w:val="28"/>
          <w:szCs w:val="28"/>
          <w:rtl/>
        </w:rPr>
        <w:t xml:space="preserve">3 </w:t>
      </w:r>
      <w:r w:rsidRPr="00836FEE">
        <w:rPr>
          <w:rFonts w:asciiTheme="minorBidi" w:hAnsiTheme="minorBidi" w:cstheme="minorBidi"/>
          <w:sz w:val="28"/>
          <w:szCs w:val="28"/>
          <w:rtl/>
        </w:rPr>
        <w:t xml:space="preserve">- </w:t>
      </w:r>
      <w:r w:rsidR="00D4560B" w:rsidRPr="00836FEE">
        <w:rPr>
          <w:rFonts w:asciiTheme="minorBidi" w:hAnsiTheme="minorBidi" w:cstheme="minorBidi"/>
          <w:sz w:val="28"/>
          <w:szCs w:val="28"/>
          <w:rtl/>
        </w:rPr>
        <w:t xml:space="preserve">עיצוב פיסי (בסיס 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>נתונים</w:t>
      </w:r>
      <w:r w:rsidR="00D4560B" w:rsidRPr="00836FEE">
        <w:rPr>
          <w:rFonts w:asciiTheme="minorBidi" w:hAnsiTheme="minorBidi" w:cstheme="minorBidi"/>
          <w:sz w:val="28"/>
          <w:szCs w:val="28"/>
          <w:rtl/>
        </w:rPr>
        <w:t xml:space="preserve"> פעיל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 xml:space="preserve"> על שרת </w:t>
      </w:r>
      <w:r w:rsidR="0003105F" w:rsidRPr="00836FEE">
        <w:rPr>
          <w:rFonts w:asciiTheme="minorBidi" w:hAnsiTheme="minorBidi" w:cstheme="minorBidi"/>
          <w:sz w:val="28"/>
          <w:szCs w:val="28"/>
        </w:rPr>
        <w:t>RDBMS</w:t>
      </w:r>
      <w:r w:rsidR="0003105F" w:rsidRPr="00836FEE">
        <w:rPr>
          <w:rFonts w:asciiTheme="minorBidi" w:hAnsiTheme="minorBidi" w:cstheme="minorBidi"/>
          <w:sz w:val="28"/>
          <w:szCs w:val="28"/>
          <w:rtl/>
        </w:rPr>
        <w:t>)</w:t>
      </w:r>
    </w:p>
    <w:p w14:paraId="5E64EA6B" w14:textId="25B00B1C" w:rsidR="00E1793F" w:rsidRDefault="00E1793F" w:rsidP="00A805C6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</w:pPr>
      <w:r w:rsidRPr="00836FEE"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rtl/>
        </w:rPr>
        <w:t>אילוצי מרחב ערכים</w:t>
      </w:r>
    </w:p>
    <w:p w14:paraId="6DA6EA0A" w14:textId="684987E0" w:rsidR="00604520" w:rsidRPr="00604520" w:rsidRDefault="00604520" w:rsidP="00A805C6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u w:val="single"/>
          <w:rtl/>
        </w:rPr>
      </w:pPr>
      <w:r w:rsidRPr="00604520">
        <w:rPr>
          <w:rFonts w:asciiTheme="minorBidi" w:hAnsiTheme="minorBidi" w:cstheme="minorBidi" w:hint="cs"/>
          <w:u w:val="single"/>
          <w:rtl/>
        </w:rPr>
        <w:t xml:space="preserve">אילוצי </w:t>
      </w:r>
      <w:r w:rsidRPr="00604520">
        <w:rPr>
          <w:rFonts w:asciiTheme="minorBidi" w:hAnsiTheme="minorBidi" w:cstheme="minorBidi"/>
          <w:u w:val="single"/>
        </w:rPr>
        <w:t>CHECK</w:t>
      </w:r>
    </w:p>
    <w:p w14:paraId="4E5C6CFD" w14:textId="77777777" w:rsidR="00EE6167" w:rsidRPr="00604520" w:rsidRDefault="00EE6167" w:rsidP="00EE6167">
      <w:pPr>
        <w:spacing w:after="120" w:line="240" w:lineRule="auto"/>
        <w:jc w:val="left"/>
        <w:rPr>
          <w:rFonts w:asciiTheme="minorBidi" w:hAnsiTheme="minorBidi" w:cstheme="minorBidi"/>
          <w:u w:val="single"/>
          <w:rtl/>
        </w:rPr>
      </w:pPr>
      <w:r w:rsidRPr="00604520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604520">
        <w:rPr>
          <w:rFonts w:asciiTheme="minorBidi" w:hAnsiTheme="minorBidi" w:cstheme="minorBidi"/>
          <w:u w:val="single"/>
        </w:rPr>
        <w:t>PRODUCTS</w:t>
      </w:r>
    </w:p>
    <w:p w14:paraId="4ACDF4A9" w14:textId="2E818CC5" w:rsidR="00EE6167" w:rsidRPr="00EE6167" w:rsidRDefault="00EE6167" w:rsidP="00EE6167">
      <w:pPr>
        <w:pStyle w:val="ListParagraph"/>
        <w:numPr>
          <w:ilvl w:val="0"/>
          <w:numId w:val="41"/>
        </w:numPr>
        <w:spacing w:after="120" w:line="240" w:lineRule="auto"/>
        <w:jc w:val="left"/>
        <w:rPr>
          <w:rFonts w:asciiTheme="minorBidi" w:hAnsiTheme="minorBidi" w:cstheme="minorBidi"/>
          <w:rtl/>
        </w:rPr>
      </w:pPr>
      <w:r w:rsidRPr="00EE6167">
        <w:rPr>
          <w:rFonts w:asciiTheme="minorBidi" w:hAnsiTheme="minorBidi" w:cstheme="minorBidi" w:hint="cs"/>
          <w:rtl/>
        </w:rPr>
        <w:t>הוספנו את האילוץ</w:t>
      </w:r>
      <w:r>
        <w:rPr>
          <w:rFonts w:asciiTheme="minorBidi" w:hAnsiTheme="minorBidi" w:cstheme="minorBidi" w:hint="cs"/>
          <w:rtl/>
        </w:rPr>
        <w:t xml:space="preserve"> בדיקת כמות</w:t>
      </w:r>
      <w:r w:rsidRPr="00EE6167">
        <w:rPr>
          <w:rFonts w:asciiTheme="minorBidi" w:hAnsiTheme="minorBidi" w:cstheme="minorBidi" w:hint="cs"/>
          <w:rtl/>
        </w:rPr>
        <w:t xml:space="preserve"> כדי </w:t>
      </w:r>
      <w:r>
        <w:rPr>
          <w:rFonts w:asciiTheme="minorBidi" w:hAnsiTheme="minorBidi" w:cstheme="minorBidi" w:hint="cs"/>
          <w:rtl/>
        </w:rPr>
        <w:t>לוודא</w:t>
      </w:r>
      <w:r w:rsidRPr="00EE6167">
        <w:rPr>
          <w:rFonts w:asciiTheme="minorBidi" w:hAnsiTheme="minorBidi" w:cstheme="minorBidi" w:hint="cs"/>
          <w:rtl/>
        </w:rPr>
        <w:t xml:space="preserve"> שהכמות המינימלית להזמנה לא תהיה שלילית.</w:t>
      </w:r>
    </w:p>
    <w:p w14:paraId="5A2FCD90" w14:textId="5CE7D665" w:rsidR="00EE6167" w:rsidRDefault="00EE6167" w:rsidP="00EE6167">
      <w:pPr>
        <w:bidi w:val="0"/>
        <w:spacing w:after="120" w:line="240" w:lineRule="auto"/>
        <w:rPr>
          <w:rFonts w:asciiTheme="minorBidi" w:hAnsiTheme="minorBidi" w:cstheme="minorBidi"/>
        </w:rPr>
      </w:pPr>
      <w:r w:rsidRPr="00A6476A">
        <w:rPr>
          <w:rFonts w:asciiTheme="minorBidi" w:hAnsiTheme="minorBidi" w:cstheme="minorBidi"/>
        </w:rPr>
        <w:t>CONSTRAINT</w:t>
      </w:r>
      <w:r>
        <w:rPr>
          <w:rFonts w:asciiTheme="minorBidi" w:hAnsiTheme="minorBidi" w:cstheme="minorBidi"/>
        </w:rPr>
        <w:t xml:space="preserve">   </w:t>
      </w:r>
      <w:r w:rsidRPr="00A6476A">
        <w:rPr>
          <w:rFonts w:asciiTheme="minorBidi" w:hAnsiTheme="minorBidi" w:cstheme="minorBidi"/>
        </w:rPr>
        <w:t>CK_MinQuantity</w:t>
      </w:r>
      <w:r w:rsidRPr="00A6476A">
        <w:rPr>
          <w:rFonts w:asciiTheme="minorBidi" w:hAnsiTheme="minorBidi" w:cstheme="minorBidi"/>
          <w:rtl/>
        </w:rPr>
        <w:tab/>
      </w:r>
      <w:r w:rsidRPr="00A6476A">
        <w:rPr>
          <w:rFonts w:asciiTheme="minorBidi" w:hAnsiTheme="minorBidi" w:cstheme="minorBidi"/>
        </w:rPr>
        <w:t>CHECK</w:t>
      </w:r>
      <w:r w:rsidRPr="00A6476A">
        <w:rPr>
          <w:rFonts w:asciiTheme="minorBidi" w:hAnsiTheme="minorBidi" w:cstheme="minorBidi"/>
          <w:rtl/>
        </w:rPr>
        <w:tab/>
      </w:r>
      <w:r w:rsidRPr="00A6476A">
        <w:rPr>
          <w:rFonts w:asciiTheme="minorBidi" w:hAnsiTheme="minorBidi" w:cstheme="minorBidi"/>
        </w:rPr>
        <w:t>(MinQuantity &gt;= 0)</w:t>
      </w:r>
      <w:r w:rsidRPr="00A6476A">
        <w:rPr>
          <w:rFonts w:asciiTheme="minorBidi" w:hAnsiTheme="minorBidi" w:cstheme="minorBidi"/>
          <w:rtl/>
        </w:rPr>
        <w:t>,</w:t>
      </w:r>
    </w:p>
    <w:p w14:paraId="01AF0AD9" w14:textId="5323DF33" w:rsidR="00EE6167" w:rsidRPr="00C00114" w:rsidRDefault="00EE6167" w:rsidP="00EE6167">
      <w:pPr>
        <w:spacing w:after="120" w:line="240" w:lineRule="auto"/>
        <w:jc w:val="left"/>
        <w:rPr>
          <w:rFonts w:asciiTheme="minorBidi" w:hAnsiTheme="minorBidi" w:cstheme="minorBidi"/>
          <w:u w:val="single"/>
          <w:rtl/>
        </w:rPr>
      </w:pPr>
      <w:r w:rsidRPr="00C00114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C00114">
        <w:rPr>
          <w:rFonts w:asciiTheme="minorBidi" w:hAnsiTheme="minorBidi" w:cstheme="minorBidi"/>
          <w:u w:val="single"/>
        </w:rPr>
        <w:t>CUSTOMERS</w:t>
      </w:r>
    </w:p>
    <w:p w14:paraId="22368AF6" w14:textId="34302CDB" w:rsidR="00EE6167" w:rsidRPr="00EE6167" w:rsidRDefault="00EE6167" w:rsidP="00EE6167">
      <w:pPr>
        <w:pStyle w:val="ListParagraph"/>
        <w:numPr>
          <w:ilvl w:val="0"/>
          <w:numId w:val="41"/>
        </w:numPr>
        <w:spacing w:after="120" w:line="240" w:lineRule="auto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הוספנו את האילוץ בשביל לבדוק שהמייל מוזן בתבנית המקובלת.</w:t>
      </w:r>
    </w:p>
    <w:p w14:paraId="3B51EF40" w14:textId="1F69B0FB" w:rsidR="00EE6167" w:rsidRDefault="00EE6167" w:rsidP="00EE6167">
      <w:pPr>
        <w:bidi w:val="0"/>
        <w:spacing w:after="120" w:line="240" w:lineRule="auto"/>
        <w:rPr>
          <w:rFonts w:asciiTheme="minorBidi" w:hAnsiTheme="minorBidi" w:cstheme="minorBidi"/>
        </w:rPr>
      </w:pPr>
      <w:r w:rsidRPr="00EE6167">
        <w:rPr>
          <w:rFonts w:asciiTheme="minorBidi" w:hAnsiTheme="minorBidi" w:cstheme="minorBidi"/>
        </w:rPr>
        <w:t>CONSTRAINT</w:t>
      </w:r>
      <w:r w:rsidRPr="00EE6167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 xml:space="preserve">  </w:t>
      </w:r>
      <w:r w:rsidRPr="00EE6167">
        <w:rPr>
          <w:rFonts w:asciiTheme="minorBidi" w:hAnsiTheme="minorBidi" w:cstheme="minorBidi"/>
        </w:rPr>
        <w:t>CK_Email CHECK (EmailAddress LIKE '%@%.%')</w:t>
      </w:r>
    </w:p>
    <w:p w14:paraId="34B74D79" w14:textId="22566965" w:rsidR="00EE6167" w:rsidRPr="00EE6167" w:rsidRDefault="00EE6167" w:rsidP="00EE6167">
      <w:pPr>
        <w:pStyle w:val="ListParagraph"/>
        <w:numPr>
          <w:ilvl w:val="0"/>
          <w:numId w:val="41"/>
        </w:numPr>
        <w:spacing w:after="120" w:line="24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הוספנו את האילוץ כדי לוודא שמספר כרטיס האשראי מוזן כראוי, כלומר מוזנים רק ספרות, והתאריך מכיל יום</w:t>
      </w:r>
      <w:r w:rsidR="008460AF">
        <w:rPr>
          <w:rFonts w:asciiTheme="minorBidi" w:hAnsiTheme="minorBidi" w:cstheme="minorBidi" w:hint="cs"/>
          <w:rtl/>
        </w:rPr>
        <w:t xml:space="preserve"> חודש ושנה.</w:t>
      </w:r>
    </w:p>
    <w:p w14:paraId="51544CEE" w14:textId="4ED9179F" w:rsidR="00EE6167" w:rsidRPr="00EE6167" w:rsidRDefault="00EE6167" w:rsidP="0003225D">
      <w:pPr>
        <w:bidi w:val="0"/>
        <w:spacing w:after="120" w:line="240" w:lineRule="auto"/>
        <w:jc w:val="left"/>
        <w:rPr>
          <w:rFonts w:asciiTheme="minorBidi" w:hAnsiTheme="minorBidi" w:cstheme="minorBidi"/>
        </w:rPr>
      </w:pPr>
      <w:r w:rsidRPr="00EE6167">
        <w:rPr>
          <w:rFonts w:asciiTheme="minorBidi" w:hAnsiTheme="minorBidi" w:cstheme="minorBidi"/>
        </w:rPr>
        <w:t>CONSTRAINT</w:t>
      </w:r>
      <w:r>
        <w:rPr>
          <w:rFonts w:asciiTheme="minorBidi" w:hAnsiTheme="minorBidi" w:cstheme="minorBidi"/>
        </w:rPr>
        <w:t xml:space="preserve">  </w:t>
      </w:r>
      <w:r w:rsidRPr="00EE6167">
        <w:rPr>
          <w:rFonts w:asciiTheme="minorBidi" w:hAnsiTheme="minorBidi" w:cstheme="minorBidi"/>
        </w:rPr>
        <w:t>CK_CC_NUMBER CHECK ([CC - Number] LIKE '[0-9][0-9][0-9][0-9][0-9][0-9]</w:t>
      </w:r>
      <w:r w:rsidR="0003225D">
        <w:rPr>
          <w:rFonts w:asciiTheme="minorBidi" w:hAnsiTheme="minorBidi" w:cstheme="minorBidi"/>
        </w:rPr>
        <w:t xml:space="preserve"> </w:t>
      </w:r>
      <w:r w:rsidRPr="00EE6167">
        <w:rPr>
          <w:rFonts w:asciiTheme="minorBidi" w:hAnsiTheme="minorBidi" w:cstheme="minorBidi"/>
        </w:rPr>
        <w:t>[0-9][0-9][0-9][0-9][0-9][0-9][0-9][0-9][0-9][0-9]')</w:t>
      </w:r>
    </w:p>
    <w:p w14:paraId="4518CE89" w14:textId="65B59863" w:rsidR="00EE6167" w:rsidRDefault="00EE6167" w:rsidP="00EE6167">
      <w:pPr>
        <w:bidi w:val="0"/>
        <w:spacing w:after="120" w:line="240" w:lineRule="auto"/>
        <w:rPr>
          <w:rFonts w:asciiTheme="minorBidi" w:hAnsiTheme="minorBidi" w:cstheme="minorBidi"/>
        </w:rPr>
      </w:pPr>
      <w:r w:rsidRPr="00EE6167">
        <w:rPr>
          <w:rFonts w:asciiTheme="minorBidi" w:hAnsiTheme="minorBidi" w:cstheme="minorBidi"/>
        </w:rPr>
        <w:t>CONSTRAINT</w:t>
      </w:r>
      <w:r>
        <w:rPr>
          <w:rFonts w:asciiTheme="minorBidi" w:hAnsiTheme="minorBidi" w:cstheme="minorBidi"/>
        </w:rPr>
        <w:t xml:space="preserve">  </w:t>
      </w:r>
      <w:r w:rsidRPr="00EE6167">
        <w:rPr>
          <w:rFonts w:asciiTheme="minorBidi" w:hAnsiTheme="minorBidi" w:cstheme="minorBidi"/>
        </w:rPr>
        <w:t>CK_CC_CVC CHECK ([CC - CVC] LIKE '[0-9][0-9][0-9]')</w:t>
      </w:r>
    </w:p>
    <w:p w14:paraId="02A3FD16" w14:textId="146B44C9" w:rsidR="00C00114" w:rsidRPr="00C00114" w:rsidRDefault="00C00114" w:rsidP="00C00114">
      <w:pPr>
        <w:pStyle w:val="ListParagraph"/>
        <w:numPr>
          <w:ilvl w:val="0"/>
          <w:numId w:val="34"/>
        </w:numPr>
        <w:spacing w:after="120" w:line="240" w:lineRule="auto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לא הוספנו אילוץ על מספרי הטלפון מכיוון שמדובר במספרים בינלאומיי</w:t>
      </w:r>
      <w:r>
        <w:rPr>
          <w:rFonts w:asciiTheme="minorBidi" w:hAnsiTheme="minorBidi" w:cstheme="minorBidi" w:hint="eastAsia"/>
          <w:rtl/>
        </w:rPr>
        <w:t>ם</w:t>
      </w:r>
      <w:r>
        <w:rPr>
          <w:rFonts w:asciiTheme="minorBidi" w:hAnsiTheme="minorBidi" w:cstheme="minorBidi" w:hint="cs"/>
          <w:rtl/>
        </w:rPr>
        <w:t xml:space="preserve"> ויתכנו תווים כמו +, - וכדומה.</w:t>
      </w:r>
    </w:p>
    <w:p w14:paraId="0EA36260" w14:textId="2D01B692" w:rsidR="008460AF" w:rsidRDefault="008460AF" w:rsidP="008460AF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5B0F51CD" w14:textId="1CCE6990" w:rsidR="008460AF" w:rsidRPr="00604520" w:rsidRDefault="008460AF" w:rsidP="008460AF">
      <w:pPr>
        <w:spacing w:after="120" w:line="240" w:lineRule="auto"/>
        <w:jc w:val="left"/>
        <w:rPr>
          <w:rFonts w:asciiTheme="minorBidi" w:hAnsiTheme="minorBidi" w:cstheme="minorBidi"/>
          <w:u w:val="single"/>
          <w:rtl/>
        </w:rPr>
      </w:pPr>
      <w:r w:rsidRPr="00604520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604520">
        <w:rPr>
          <w:rFonts w:asciiTheme="minorBidi" w:hAnsiTheme="minorBidi" w:cstheme="minorBidi"/>
          <w:u w:val="single"/>
        </w:rPr>
        <w:t>USERS</w:t>
      </w:r>
    </w:p>
    <w:p w14:paraId="1B0E0116" w14:textId="07B0CBB2" w:rsidR="008460AF" w:rsidRPr="008460AF" w:rsidRDefault="008460AF" w:rsidP="008460AF">
      <w:pPr>
        <w:pStyle w:val="ListParagraph"/>
        <w:numPr>
          <w:ilvl w:val="0"/>
          <w:numId w:val="41"/>
        </w:numPr>
        <w:spacing w:after="120" w:line="24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הוספנו את האילוץ בדיקת כתובת </w:t>
      </w:r>
      <w:r>
        <w:rPr>
          <w:rFonts w:asciiTheme="minorBidi" w:hAnsiTheme="minorBidi" w:cstheme="minorBidi" w:hint="cs"/>
        </w:rPr>
        <w:t>IP</w:t>
      </w:r>
      <w:r>
        <w:rPr>
          <w:rFonts w:asciiTheme="minorBidi" w:hAnsiTheme="minorBidi" w:cstheme="minorBidi" w:hint="cs"/>
          <w:rtl/>
        </w:rPr>
        <w:t xml:space="preserve"> כדי לוודא שרק כתובות </w:t>
      </w:r>
      <w:r>
        <w:rPr>
          <w:rFonts w:asciiTheme="minorBidi" w:hAnsiTheme="minorBidi" w:cstheme="minorBidi" w:hint="cs"/>
        </w:rPr>
        <w:t>IP</w:t>
      </w:r>
      <w:r>
        <w:rPr>
          <w:rFonts w:asciiTheme="minorBidi" w:hAnsiTheme="minorBidi" w:cstheme="minorBidi" w:hint="cs"/>
          <w:rtl/>
        </w:rPr>
        <w:t xml:space="preserve"> חוקיות יכולות להיכנס לאתר.</w:t>
      </w:r>
    </w:p>
    <w:p w14:paraId="2D46DCF4" w14:textId="171BA823" w:rsidR="008460AF" w:rsidRPr="008460AF" w:rsidRDefault="008460AF" w:rsidP="008460AF">
      <w:pPr>
        <w:bidi w:val="0"/>
        <w:spacing w:after="120" w:line="240" w:lineRule="auto"/>
        <w:rPr>
          <w:rFonts w:asciiTheme="minorBidi" w:hAnsiTheme="minorBidi" w:cstheme="minorBidi"/>
        </w:rPr>
      </w:pPr>
      <w:r w:rsidRPr="008460AF">
        <w:rPr>
          <w:rFonts w:asciiTheme="minorBidi" w:hAnsiTheme="minorBidi" w:cstheme="minorBidi"/>
        </w:rPr>
        <w:t>CONSTRAINT</w:t>
      </w:r>
      <w:r>
        <w:rPr>
          <w:rFonts w:asciiTheme="minorBidi" w:hAnsiTheme="minorBidi" w:cstheme="minorBidi"/>
        </w:rPr>
        <w:t xml:space="preserve">  </w:t>
      </w:r>
      <w:r w:rsidRPr="008460AF">
        <w:rPr>
          <w:rFonts w:asciiTheme="minorBidi" w:hAnsiTheme="minorBidi" w:cstheme="minorBidi"/>
        </w:rPr>
        <w:t xml:space="preserve">CK_USERS_IP CHECK ((ParseName([IP Address], 4) BETWEEN 0 AND 255) </w:t>
      </w:r>
    </w:p>
    <w:p w14:paraId="12975788" w14:textId="283F66D8" w:rsidR="008460AF" w:rsidRPr="008460AF" w:rsidRDefault="008460AF" w:rsidP="008460AF">
      <w:pPr>
        <w:bidi w:val="0"/>
        <w:spacing w:after="120" w:line="240" w:lineRule="auto"/>
        <w:rPr>
          <w:rFonts w:asciiTheme="minorBidi" w:hAnsiTheme="minorBidi" w:cstheme="minorBidi"/>
        </w:rPr>
      </w:pP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  <w:t xml:space="preserve">AND (ParseName([IP Address], 3) BETWEEN 0 AND 255) </w:t>
      </w:r>
    </w:p>
    <w:p w14:paraId="5305BC8B" w14:textId="23592D49" w:rsidR="008460AF" w:rsidRPr="008460AF" w:rsidRDefault="008460AF" w:rsidP="008460AF">
      <w:pPr>
        <w:bidi w:val="0"/>
        <w:spacing w:after="120" w:line="240" w:lineRule="auto"/>
        <w:rPr>
          <w:rFonts w:asciiTheme="minorBidi" w:hAnsiTheme="minorBidi" w:cstheme="minorBidi"/>
        </w:rPr>
      </w:pP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  <w:t xml:space="preserve">AND (ParseName([IP Address], 2) BETWEEN 0 AND 255) </w:t>
      </w:r>
    </w:p>
    <w:p w14:paraId="7EBEECB3" w14:textId="2F2B0191" w:rsidR="008460AF" w:rsidRDefault="008460AF" w:rsidP="008460AF">
      <w:pPr>
        <w:bidi w:val="0"/>
        <w:spacing w:after="120" w:line="240" w:lineRule="auto"/>
        <w:rPr>
          <w:rFonts w:asciiTheme="minorBidi" w:hAnsiTheme="minorBidi" w:cstheme="minorBidi"/>
        </w:rPr>
      </w:pP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</w:r>
      <w:r w:rsidRPr="008460AF">
        <w:rPr>
          <w:rFonts w:asciiTheme="minorBidi" w:hAnsiTheme="minorBidi" w:cstheme="minorBidi"/>
        </w:rPr>
        <w:tab/>
        <w:t>AND (ParseName([IP Address], 1) BETWEEN 0 AND 255))</w:t>
      </w:r>
    </w:p>
    <w:p w14:paraId="107DEB24" w14:textId="77777777" w:rsidR="00EE6167" w:rsidRDefault="00EE6167" w:rsidP="00EE6167">
      <w:pPr>
        <w:bidi w:val="0"/>
        <w:spacing w:after="120" w:line="240" w:lineRule="auto"/>
        <w:jc w:val="left"/>
        <w:rPr>
          <w:rFonts w:asciiTheme="minorBidi" w:hAnsiTheme="minorBidi" w:cstheme="minorBidi"/>
        </w:rPr>
      </w:pPr>
    </w:p>
    <w:p w14:paraId="1831ECF7" w14:textId="3EAA52C3" w:rsidR="00EE6167" w:rsidRDefault="00604520" w:rsidP="00A805C6">
      <w:pPr>
        <w:spacing w:after="120" w:line="240" w:lineRule="auto"/>
        <w:rPr>
          <w:rFonts w:asciiTheme="minorBidi" w:eastAsia="Times New Roman" w:hAnsiTheme="minorBidi" w:cstheme="minorBidi"/>
          <w:b/>
          <w:bCs/>
          <w:color w:val="4F81BD"/>
          <w:sz w:val="28"/>
          <w:szCs w:val="28"/>
          <w:u w:val="single"/>
          <w:rtl/>
        </w:rPr>
      </w:pPr>
      <w:r w:rsidRPr="00604520">
        <w:rPr>
          <w:rFonts w:asciiTheme="minorBidi" w:hAnsiTheme="minorBidi" w:cstheme="minorBidi" w:hint="cs"/>
          <w:u w:val="single"/>
          <w:rtl/>
        </w:rPr>
        <w:t>אילוצי</w:t>
      </w:r>
      <w:r w:rsidRPr="00604520">
        <w:rPr>
          <w:rFonts w:asciiTheme="minorBidi" w:eastAsia="Times New Roman" w:hAnsiTheme="minorBidi" w:cstheme="minorBidi" w:hint="cs"/>
          <w:b/>
          <w:bCs/>
          <w:color w:val="4F81BD"/>
          <w:sz w:val="28"/>
          <w:szCs w:val="28"/>
          <w:u w:val="single"/>
          <w:rtl/>
        </w:rPr>
        <w:t xml:space="preserve"> </w:t>
      </w:r>
      <w:r w:rsidRPr="00604520">
        <w:rPr>
          <w:rFonts w:asciiTheme="minorBidi" w:hAnsiTheme="minorBidi" w:cstheme="minorBidi"/>
          <w:b/>
          <w:bCs/>
          <w:u w:val="single"/>
        </w:rPr>
        <w:t>Lookup Tables</w:t>
      </w:r>
    </w:p>
    <w:p w14:paraId="2735E081" w14:textId="4A7CCDEE" w:rsidR="00604520" w:rsidRDefault="00604520" w:rsidP="00604520">
      <w:pPr>
        <w:spacing w:after="120" w:line="24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טבלת </w:t>
      </w:r>
      <w:r w:rsidRPr="00604520">
        <w:rPr>
          <w:rFonts w:asciiTheme="minorBidi" w:hAnsiTheme="minorBidi" w:cstheme="minorBidi"/>
        </w:rPr>
        <w:t>PLACEMENTS</w:t>
      </w:r>
    </w:p>
    <w:p w14:paraId="30F50CF6" w14:textId="73373C45" w:rsidR="00604520" w:rsidRPr="00604520" w:rsidRDefault="00604520" w:rsidP="00604520">
      <w:pPr>
        <w:pStyle w:val="ListParagraph"/>
        <w:numPr>
          <w:ilvl w:val="0"/>
          <w:numId w:val="42"/>
        </w:numPr>
        <w:spacing w:after="120" w:line="240" w:lineRule="auto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יצרנו את טבלת החיפוש </w:t>
      </w:r>
      <w:r w:rsidRPr="00604520">
        <w:rPr>
          <w:rFonts w:asciiTheme="minorBidi" w:hAnsiTheme="minorBidi" w:cstheme="minorBidi"/>
        </w:rPr>
        <w:t>PLACEMENTS</w:t>
      </w:r>
      <w:r>
        <w:rPr>
          <w:rFonts w:asciiTheme="minorBidi" w:hAnsiTheme="minorBidi" w:cstheme="minorBidi" w:hint="cs"/>
          <w:rtl/>
        </w:rPr>
        <w:t xml:space="preserve"> משום שישנם מיקומים ספציפיי</w:t>
      </w:r>
      <w:r>
        <w:rPr>
          <w:rFonts w:asciiTheme="minorBidi" w:hAnsiTheme="minorBidi" w:cstheme="minorBidi" w:hint="eastAsia"/>
          <w:rtl/>
        </w:rPr>
        <w:t>ם</w:t>
      </w:r>
      <w:r>
        <w:rPr>
          <w:rFonts w:asciiTheme="minorBidi" w:hAnsiTheme="minorBidi" w:cstheme="minorBidi" w:hint="cs"/>
          <w:rtl/>
        </w:rPr>
        <w:t xml:space="preserve"> שבהם ניתן למקם את העיצובים (להגביל את המשתמש).</w:t>
      </w:r>
    </w:p>
    <w:p w14:paraId="59946CC2" w14:textId="7554241C" w:rsidR="00604520" w:rsidRPr="00604520" w:rsidRDefault="00604520" w:rsidP="00604520">
      <w:pPr>
        <w:bidi w:val="0"/>
        <w:spacing w:after="120" w:line="240" w:lineRule="auto"/>
        <w:rPr>
          <w:rFonts w:asciiTheme="minorBidi" w:hAnsiTheme="minorBidi" w:cstheme="minorBidi"/>
        </w:rPr>
      </w:pPr>
      <w:r w:rsidRPr="00604520">
        <w:rPr>
          <w:rFonts w:asciiTheme="minorBidi" w:hAnsiTheme="minorBidi" w:cstheme="minorBidi"/>
        </w:rPr>
        <w:t>CREATE TABLE dbo.PLACEMENT</w:t>
      </w:r>
      <w:r w:rsidRPr="00604520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/>
        </w:rPr>
        <w:t xml:space="preserve"> (</w:t>
      </w:r>
    </w:p>
    <w:p w14:paraId="2E1D258B" w14:textId="77777777" w:rsidR="00604520" w:rsidRPr="00604520" w:rsidRDefault="00604520" w:rsidP="00604520">
      <w:pPr>
        <w:bidi w:val="0"/>
        <w:spacing w:after="120" w:line="240" w:lineRule="auto"/>
        <w:rPr>
          <w:rFonts w:asciiTheme="minorBidi" w:hAnsiTheme="minorBidi" w:cstheme="minorBidi"/>
        </w:rPr>
      </w:pPr>
      <w:r w:rsidRPr="00604520">
        <w:rPr>
          <w:rFonts w:asciiTheme="minorBidi" w:hAnsiTheme="minorBidi" w:cstheme="minorBidi"/>
          <w:rtl/>
        </w:rPr>
        <w:tab/>
      </w:r>
      <w:r w:rsidRPr="00604520">
        <w:rPr>
          <w:rFonts w:asciiTheme="minorBidi" w:hAnsiTheme="minorBidi" w:cstheme="minorBidi"/>
        </w:rPr>
        <w:t>Placement Varchar (30) not null PRIMARY KEY</w:t>
      </w:r>
    </w:p>
    <w:p w14:paraId="62407557" w14:textId="37FA4421" w:rsidR="00604520" w:rsidRDefault="00604520" w:rsidP="00604520">
      <w:pPr>
        <w:bidi w:val="0"/>
        <w:spacing w:after="120" w:line="24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)</w:t>
      </w:r>
    </w:p>
    <w:p w14:paraId="3E6B7635" w14:textId="77777777" w:rsidR="00604520" w:rsidRPr="00604520" w:rsidRDefault="00604520" w:rsidP="00604520">
      <w:pPr>
        <w:bidi w:val="0"/>
        <w:spacing w:after="120" w:line="240" w:lineRule="auto"/>
        <w:rPr>
          <w:rFonts w:asciiTheme="minorBidi" w:hAnsiTheme="minorBidi" w:cstheme="minorBidi"/>
        </w:rPr>
      </w:pPr>
      <w:r w:rsidRPr="00604520">
        <w:rPr>
          <w:rFonts w:asciiTheme="minorBidi" w:hAnsiTheme="minorBidi" w:cstheme="minorBidi"/>
        </w:rPr>
        <w:t>INSERT INTO PLACEMENTS</w:t>
      </w:r>
    </w:p>
    <w:p w14:paraId="17146681" w14:textId="6849B15B" w:rsidR="00604520" w:rsidRDefault="00604520" w:rsidP="00604520">
      <w:pPr>
        <w:bidi w:val="0"/>
        <w:spacing w:after="120" w:line="240" w:lineRule="auto"/>
        <w:rPr>
          <w:rFonts w:asciiTheme="minorBidi" w:hAnsiTheme="minorBidi" w:cstheme="minorBidi"/>
        </w:rPr>
      </w:pPr>
      <w:r w:rsidRPr="00604520">
        <w:rPr>
          <w:rFonts w:asciiTheme="minorBidi" w:hAnsiTheme="minorBidi" w:cstheme="minorBidi"/>
        </w:rPr>
        <w:t>VALUES ('Left Chest'), ('Front Adult'), ('Front Youth'), ('Back Adult'), ('Back Youth'), ('Sleeve Standard'), ('Sleeve Stacked'), ('Hood Standard'), ('Hood Side'), ('Leg Stacked'), ('Leg Sentenced')</w:t>
      </w:r>
    </w:p>
    <w:p w14:paraId="6E25DBF4" w14:textId="2FEA3815" w:rsidR="00604520" w:rsidRDefault="00233070" w:rsidP="0060452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CONSTRAINT  FK_DESIGNED_PRODUCT_PLACEMENT FOREIGN KEY (Placement)  REFERENCES PLACEMENTS (Placement)</w:t>
      </w:r>
    </w:p>
    <w:p w14:paraId="47765D3D" w14:textId="77777777" w:rsidR="009B0652" w:rsidRDefault="009B0652" w:rsidP="009B0652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7116C709" w14:textId="7E83C713" w:rsidR="00233070" w:rsidRDefault="00233070" w:rsidP="00A805C6">
      <w:pPr>
        <w:pStyle w:val="ListParagraph"/>
        <w:spacing w:after="120" w:line="240" w:lineRule="auto"/>
        <w:ind w:left="0"/>
        <w:contextualSpacing w:val="0"/>
        <w:rPr>
          <w:rFonts w:asciiTheme="minorBidi" w:hAnsiTheme="minorBidi" w:cstheme="minorBidi"/>
          <w:u w:val="single"/>
          <w:rtl/>
        </w:rPr>
      </w:pPr>
      <w:r w:rsidRPr="009B0652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9B0652">
        <w:rPr>
          <w:rFonts w:asciiTheme="minorBidi" w:hAnsiTheme="minorBidi" w:cstheme="minorBidi"/>
          <w:u w:val="single"/>
        </w:rPr>
        <w:t>COLORS</w:t>
      </w:r>
    </w:p>
    <w:p w14:paraId="20792EE6" w14:textId="502FE9DA" w:rsidR="009B0652" w:rsidRPr="009B0652" w:rsidRDefault="009B0652" w:rsidP="009B0652">
      <w:pPr>
        <w:pStyle w:val="ListParagraph"/>
        <w:numPr>
          <w:ilvl w:val="0"/>
          <w:numId w:val="42"/>
        </w:numPr>
        <w:spacing w:after="120" w:line="240" w:lineRule="auto"/>
        <w:contextualSpacing w:val="0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יצרנו את הטבלה </w:t>
      </w:r>
      <w:r w:rsidRPr="00233070">
        <w:rPr>
          <w:rFonts w:asciiTheme="minorBidi" w:hAnsiTheme="minorBidi" w:cstheme="minorBidi"/>
        </w:rPr>
        <w:t>COLORS</w:t>
      </w:r>
      <w:r w:rsidR="00EC6F69">
        <w:rPr>
          <w:rFonts w:asciiTheme="minorBidi" w:hAnsiTheme="minorBidi" w:cstheme="minorBidi" w:hint="cs"/>
          <w:rtl/>
        </w:rPr>
        <w:t xml:space="preserve"> על מנת לוודא שהצבעים שהוזמנו ע"י הלקוח קיימים.</w:t>
      </w:r>
    </w:p>
    <w:p w14:paraId="70946335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CREATE TABLE dbo.COLORS (</w:t>
      </w:r>
    </w:p>
    <w:p w14:paraId="07AEDC2C" w14:textId="27BCE330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Colors Varchar (20) not null PRIMARY KEY</w:t>
      </w:r>
    </w:p>
    <w:p w14:paraId="12F97B8B" w14:textId="211C722B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233070">
        <w:rPr>
          <w:rFonts w:asciiTheme="minorBidi" w:hAnsiTheme="minorBidi" w:cstheme="minorBidi"/>
        </w:rPr>
        <w:t>)</w:t>
      </w:r>
    </w:p>
    <w:p w14:paraId="08053687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INSERT INTO COLORS</w:t>
      </w:r>
    </w:p>
    <w:p w14:paraId="2450139B" w14:textId="2CEDB35E" w:rsidR="00233070" w:rsidRDefault="00233070" w:rsidP="00233070">
      <w:pPr>
        <w:pStyle w:val="ListParagraph"/>
        <w:bidi w:val="0"/>
        <w:spacing w:after="120" w:line="240" w:lineRule="auto"/>
        <w:ind w:left="0"/>
        <w:contextualSpacing w:val="0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VALUES ('Red'), ('Grey'), ('TieDye'), ('Pink'), ('Purple'), ('Black'), ('Blue'), ('Green'), ('Turquoise'), ('Yellow')</w:t>
      </w:r>
    </w:p>
    <w:p w14:paraId="1A999134" w14:textId="65AED08E" w:rsidR="00233070" w:rsidRDefault="009B0652" w:rsidP="009B0652">
      <w:pPr>
        <w:pStyle w:val="ListParagraph"/>
        <w:bidi w:val="0"/>
        <w:spacing w:after="120" w:line="240" w:lineRule="auto"/>
        <w:ind w:left="0"/>
        <w:contextualSpacing w:val="0"/>
        <w:rPr>
          <w:rFonts w:asciiTheme="minorBidi" w:hAnsiTheme="minorBidi" w:cstheme="minorBidi"/>
        </w:rPr>
      </w:pPr>
      <w:r w:rsidRPr="009B0652">
        <w:rPr>
          <w:rFonts w:asciiTheme="minorBidi" w:hAnsiTheme="minorBidi" w:cstheme="minorBidi"/>
        </w:rPr>
        <w:t>CONSTRAINT  FK_PRODUCTS_COLORS FOREIGN KEY (Color)  REFERENCES COLORS (Colors)</w:t>
      </w:r>
    </w:p>
    <w:p w14:paraId="5686BDCE" w14:textId="0A2C637A" w:rsidR="00233070" w:rsidRDefault="00233070" w:rsidP="00A805C6">
      <w:pPr>
        <w:pStyle w:val="ListParagraph"/>
        <w:spacing w:after="120" w:line="240" w:lineRule="auto"/>
        <w:ind w:left="0"/>
        <w:contextualSpacing w:val="0"/>
        <w:rPr>
          <w:rFonts w:asciiTheme="minorBidi" w:hAnsiTheme="minorBidi" w:cstheme="minorBidi"/>
        </w:rPr>
      </w:pPr>
    </w:p>
    <w:p w14:paraId="63F0F86A" w14:textId="6160DFFE" w:rsidR="00233070" w:rsidRDefault="00233070" w:rsidP="00A805C6">
      <w:pPr>
        <w:pStyle w:val="ListParagraph"/>
        <w:spacing w:after="120" w:line="240" w:lineRule="auto"/>
        <w:ind w:left="0"/>
        <w:contextualSpacing w:val="0"/>
        <w:rPr>
          <w:rFonts w:asciiTheme="minorBidi" w:hAnsiTheme="minorBidi" w:cstheme="minorBidi"/>
          <w:u w:val="single"/>
          <w:rtl/>
        </w:rPr>
      </w:pPr>
      <w:r w:rsidRPr="009B0652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9B0652">
        <w:rPr>
          <w:rFonts w:asciiTheme="minorBidi" w:hAnsiTheme="minorBidi" w:cstheme="minorBidi"/>
          <w:u w:val="single"/>
        </w:rPr>
        <w:t>PURCHASE_TYPES</w:t>
      </w:r>
    </w:p>
    <w:p w14:paraId="4248A45A" w14:textId="6A703832" w:rsidR="009B0652" w:rsidRPr="009B0652" w:rsidRDefault="009B0652" w:rsidP="009B0652">
      <w:pPr>
        <w:pStyle w:val="ListParagraph"/>
        <w:numPr>
          <w:ilvl w:val="0"/>
          <w:numId w:val="42"/>
        </w:numPr>
        <w:spacing w:after="120" w:line="240" w:lineRule="auto"/>
        <w:rPr>
          <w:rFonts w:asciiTheme="minorBidi" w:hAnsiTheme="minorBidi" w:cstheme="minorBidi"/>
          <w:rtl/>
        </w:rPr>
      </w:pPr>
      <w:r w:rsidRPr="009B0652">
        <w:rPr>
          <w:rFonts w:asciiTheme="minorBidi" w:hAnsiTheme="minorBidi" w:cstheme="minorBidi" w:hint="cs"/>
          <w:rtl/>
        </w:rPr>
        <w:t xml:space="preserve">יצרנו את הטבלה </w:t>
      </w:r>
      <w:r w:rsidR="00EC6F69" w:rsidRPr="00233070">
        <w:rPr>
          <w:rFonts w:asciiTheme="minorBidi" w:hAnsiTheme="minorBidi" w:cstheme="minorBidi"/>
        </w:rPr>
        <w:t>PURCHASE_TYPES</w:t>
      </w:r>
      <w:r w:rsidR="00EC6F69">
        <w:rPr>
          <w:rFonts w:asciiTheme="minorBidi" w:hAnsiTheme="minorBidi" w:cstheme="minorBidi" w:hint="cs"/>
          <w:rtl/>
        </w:rPr>
        <w:t xml:space="preserve"> על מנת לאכוף את 3 סוגי ההזמנה הקיימים באתר.</w:t>
      </w:r>
    </w:p>
    <w:p w14:paraId="5C7E0636" w14:textId="2CF311F0" w:rsidR="009B0652" w:rsidRPr="009B0652" w:rsidRDefault="009B0652" w:rsidP="009B0652">
      <w:pPr>
        <w:pStyle w:val="ListParagraph"/>
        <w:spacing w:after="120" w:line="240" w:lineRule="auto"/>
        <w:contextualSpacing w:val="0"/>
        <w:rPr>
          <w:rFonts w:asciiTheme="minorBidi" w:hAnsiTheme="minorBidi" w:cstheme="minorBidi"/>
          <w:u w:val="single"/>
        </w:rPr>
      </w:pPr>
    </w:p>
    <w:p w14:paraId="7B560C8D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CREATE TABLE dbo.PURCHASE_TYPES (</w:t>
      </w:r>
    </w:p>
    <w:p w14:paraId="2F2C6F0A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ab/>
        <w:t>Type Varchar (20) not null PRIMARY KEY</w:t>
      </w:r>
    </w:p>
    <w:p w14:paraId="38E2F552" w14:textId="5C6DE3F5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</w:rPr>
        <w:t>)</w:t>
      </w:r>
    </w:p>
    <w:p w14:paraId="75EA19B0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INSERT INTO PURCHASE_TYPES</w:t>
      </w:r>
    </w:p>
    <w:p w14:paraId="30E8590B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VALUES ('Group Order'), ('Individual Order'), ('Fundraising')</w:t>
      </w:r>
    </w:p>
    <w:p w14:paraId="5CACC83F" w14:textId="67ED6DF0" w:rsidR="00233070" w:rsidRPr="001E3D02" w:rsidRDefault="001E3D02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1E3D02">
        <w:rPr>
          <w:rFonts w:asciiTheme="minorBidi" w:hAnsiTheme="minorBidi" w:cstheme="minorBidi"/>
        </w:rPr>
        <w:t>CONSTRAINT FK_ORDERS_PURCHASE FOREIGN KEY (PurchaseType)  REFERENCES PURCHASE_TYPES (Type)</w:t>
      </w:r>
    </w:p>
    <w:p w14:paraId="03219534" w14:textId="7C0928CF" w:rsid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</w:p>
    <w:p w14:paraId="066F7F3E" w14:textId="240002C7" w:rsidR="00233070" w:rsidRPr="009B0652" w:rsidRDefault="00233070" w:rsidP="00233070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  <w:r w:rsidRPr="009B0652">
        <w:rPr>
          <w:rFonts w:asciiTheme="minorBidi" w:hAnsiTheme="minorBidi" w:cstheme="minorBidi" w:hint="cs"/>
          <w:u w:val="single"/>
          <w:rtl/>
        </w:rPr>
        <w:t>טבלת</w:t>
      </w:r>
      <w:r w:rsidR="009B0652" w:rsidRPr="009B0652">
        <w:rPr>
          <w:rFonts w:asciiTheme="minorBidi" w:hAnsiTheme="minorBidi" w:cstheme="minorBidi" w:hint="cs"/>
          <w:u w:val="single"/>
          <w:rtl/>
        </w:rPr>
        <w:t xml:space="preserve"> </w:t>
      </w:r>
      <w:r w:rsidR="009B0652" w:rsidRPr="009B0652">
        <w:rPr>
          <w:rFonts w:asciiTheme="minorBidi" w:hAnsiTheme="minorBidi" w:cstheme="minorBidi"/>
          <w:u w:val="single"/>
        </w:rPr>
        <w:t>SIZES</w:t>
      </w:r>
    </w:p>
    <w:p w14:paraId="48623E9F" w14:textId="6E5234A0" w:rsidR="00233070" w:rsidRPr="009B0652" w:rsidRDefault="00EC6F69" w:rsidP="009B0652">
      <w:pPr>
        <w:pStyle w:val="ListParagraph"/>
        <w:numPr>
          <w:ilvl w:val="0"/>
          <w:numId w:val="42"/>
        </w:numPr>
        <w:spacing w:after="120" w:line="240" w:lineRule="auto"/>
        <w:rPr>
          <w:rFonts w:asciiTheme="minorBidi" w:hAnsiTheme="minorBidi" w:cstheme="minorBidi"/>
          <w:rtl/>
        </w:rPr>
      </w:pPr>
      <w:r w:rsidRPr="009B0652">
        <w:rPr>
          <w:rFonts w:asciiTheme="minorBidi" w:hAnsiTheme="minorBidi" w:cstheme="minorBidi" w:hint="cs"/>
          <w:rtl/>
        </w:rPr>
        <w:t>יצרנו את הטבלה</w:t>
      </w:r>
      <w:r w:rsidR="001E3D02">
        <w:rPr>
          <w:rFonts w:asciiTheme="minorBidi" w:hAnsiTheme="minorBidi" w:cstheme="minorBidi" w:hint="cs"/>
          <w:rtl/>
        </w:rPr>
        <w:t xml:space="preserve"> על מנת לאכוף את המידות הקיימות באתר.</w:t>
      </w:r>
    </w:p>
    <w:p w14:paraId="6B8AFD23" w14:textId="717248DD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CREATE TABLE dbo.SIZES (</w:t>
      </w:r>
    </w:p>
    <w:p w14:paraId="4E1E2944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ab/>
        <w:t>Size Varchar (6) not null PRIMARY KEY</w:t>
      </w:r>
    </w:p>
    <w:p w14:paraId="56FCE716" w14:textId="449726B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233070">
        <w:rPr>
          <w:rFonts w:asciiTheme="minorBidi" w:hAnsiTheme="minorBidi" w:cstheme="minorBidi"/>
        </w:rPr>
        <w:t>)</w:t>
      </w:r>
    </w:p>
    <w:p w14:paraId="0048A8BC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INSERT INTO SIZES</w:t>
      </w:r>
    </w:p>
    <w:p w14:paraId="7E7DE765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VALUES ('XS'), ('S'), ('M'), ('L'), ('XL'), ('XXL'), ('XXXL'), ('XXXXL')</w:t>
      </w:r>
    </w:p>
    <w:p w14:paraId="6C0BE588" w14:textId="77777777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  <w:r w:rsidRPr="001E3D02">
        <w:rPr>
          <w:rFonts w:asciiTheme="minorBidi" w:hAnsiTheme="minorBidi" w:cstheme="minorBidi"/>
        </w:rPr>
        <w:t>CONSTRAINT  FK_PRODUCTS_SIZES FOREIGN KEY (Size)  REFERENCES SIZES (Size)</w:t>
      </w:r>
      <w:r w:rsidRPr="001E3D02">
        <w:rPr>
          <w:rFonts w:asciiTheme="minorBidi" w:hAnsiTheme="minorBidi" w:cs="Arial" w:hint="cs"/>
          <w:rtl/>
        </w:rPr>
        <w:t xml:space="preserve"> </w:t>
      </w:r>
    </w:p>
    <w:p w14:paraId="625764E6" w14:textId="6C3C062E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55C5FB29" w14:textId="274135D4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0BBAC901" w14:textId="17BDEDAD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6C53D62B" w14:textId="674C2508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6F359605" w14:textId="75C93027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42494F90" w14:textId="117E29D9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301817D7" w14:textId="77777777" w:rsidR="001E3D02" w:rsidRDefault="001E3D0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</w:p>
    <w:p w14:paraId="64A96376" w14:textId="1F718DBE" w:rsidR="009B0652" w:rsidRDefault="009B065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  <w:r w:rsidRPr="009B0652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9B0652">
        <w:rPr>
          <w:rFonts w:asciiTheme="minorBidi" w:hAnsiTheme="minorBidi" w:cstheme="minorBidi"/>
          <w:u w:val="single"/>
        </w:rPr>
        <w:t>SHIPPING_AREAS</w:t>
      </w:r>
    </w:p>
    <w:p w14:paraId="78055CF6" w14:textId="5AB1A60C" w:rsidR="009B0652" w:rsidRPr="001E3D02" w:rsidRDefault="00EC6F69" w:rsidP="009B0652">
      <w:pPr>
        <w:pStyle w:val="ListParagraph"/>
        <w:numPr>
          <w:ilvl w:val="0"/>
          <w:numId w:val="42"/>
        </w:numPr>
        <w:spacing w:after="120" w:line="240" w:lineRule="auto"/>
        <w:rPr>
          <w:rFonts w:asciiTheme="minorBidi" w:hAnsiTheme="minorBidi" w:cstheme="minorBidi"/>
          <w:rtl/>
        </w:rPr>
      </w:pPr>
      <w:r w:rsidRPr="009B0652">
        <w:rPr>
          <w:rFonts w:asciiTheme="minorBidi" w:hAnsiTheme="minorBidi" w:cstheme="minorBidi" w:hint="cs"/>
          <w:rtl/>
        </w:rPr>
        <w:t>יצרנו את הטבלה</w:t>
      </w:r>
      <w:r w:rsidR="001E3D02" w:rsidRPr="001E3D02">
        <w:rPr>
          <w:rFonts w:asciiTheme="minorBidi" w:hAnsiTheme="minorBidi" w:cstheme="minorBidi" w:hint="cs"/>
          <w:rtl/>
        </w:rPr>
        <w:t xml:space="preserve"> על מנת ל</w:t>
      </w:r>
      <w:r w:rsidR="001E3D02">
        <w:rPr>
          <w:rFonts w:asciiTheme="minorBidi" w:hAnsiTheme="minorBidi" w:cstheme="minorBidi" w:hint="cs"/>
          <w:rtl/>
        </w:rPr>
        <w:t xml:space="preserve">פצל את אזורי השילוח כפי שהוגדרו באתר. (לדוגמא, שילוח בינלאומי אינו יכול להיות שילוח מהיר </w:t>
      </w:r>
      <w:r w:rsidR="001E3D02">
        <w:rPr>
          <w:rFonts w:asciiTheme="minorBidi" w:hAnsiTheme="minorBidi" w:cstheme="minorBidi"/>
          <w:rtl/>
        </w:rPr>
        <w:t>–</w:t>
      </w:r>
      <w:r w:rsidR="001E3D02">
        <w:rPr>
          <w:rFonts w:asciiTheme="minorBidi" w:hAnsiTheme="minorBidi" w:cstheme="minorBidi" w:hint="cs"/>
          <w:rtl/>
        </w:rPr>
        <w:t xml:space="preserve"> </w:t>
      </w:r>
      <w:r w:rsidR="001E3D02">
        <w:rPr>
          <w:rFonts w:asciiTheme="minorBidi" w:hAnsiTheme="minorBidi" w:cstheme="minorBidi" w:hint="cs"/>
        </w:rPr>
        <w:t>R</w:t>
      </w:r>
      <w:r w:rsidR="001E3D02">
        <w:rPr>
          <w:rFonts w:asciiTheme="minorBidi" w:hAnsiTheme="minorBidi" w:cstheme="minorBidi"/>
        </w:rPr>
        <w:t>ush</w:t>
      </w:r>
      <w:r w:rsidR="001E3D02">
        <w:rPr>
          <w:rFonts w:asciiTheme="minorBidi" w:hAnsiTheme="minorBidi" w:cstheme="minorBidi" w:hint="cs"/>
          <w:rtl/>
        </w:rPr>
        <w:t xml:space="preserve"> . בנוסף מחירו של הפריט משתנה בהתאם לאזור השילוח.)</w:t>
      </w:r>
    </w:p>
    <w:p w14:paraId="3E26B258" w14:textId="43F12211" w:rsidR="00233070" w:rsidRPr="00233070" w:rsidRDefault="00233070" w:rsidP="009B0652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CREATE TABLE dbo.SHIPPING_AREAS (</w:t>
      </w:r>
    </w:p>
    <w:p w14:paraId="6D94A87E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ab/>
        <w:t>ShippingArea Varchar (20) not null PRIMARY KEY</w:t>
      </w:r>
    </w:p>
    <w:p w14:paraId="7B10D165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233070">
        <w:rPr>
          <w:rFonts w:asciiTheme="minorBidi" w:hAnsiTheme="minorBidi" w:cstheme="minorBidi"/>
        </w:rPr>
        <w:t>)</w:t>
      </w:r>
    </w:p>
    <w:p w14:paraId="1C2B07F9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INSERT INTO SHIPPING_AREAS</w:t>
      </w:r>
    </w:p>
    <w:p w14:paraId="6EBF0CA1" w14:textId="27575AD0" w:rsidR="009B0652" w:rsidRDefault="00233070" w:rsidP="00EC6F69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VALUES ('US'), ('CANADA'), ('INTERNATIONAL')</w:t>
      </w:r>
    </w:p>
    <w:p w14:paraId="6A15A6E2" w14:textId="77777777" w:rsidR="001E3D02" w:rsidRPr="001E3D02" w:rsidRDefault="001E3D02" w:rsidP="001E3D02">
      <w:pPr>
        <w:bidi w:val="0"/>
        <w:spacing w:after="120" w:line="240" w:lineRule="auto"/>
        <w:rPr>
          <w:rFonts w:asciiTheme="minorBidi" w:hAnsiTheme="minorBidi" w:cstheme="minorBidi"/>
        </w:rPr>
      </w:pPr>
      <w:r w:rsidRPr="001E3D02">
        <w:rPr>
          <w:rFonts w:asciiTheme="minorBidi" w:hAnsiTheme="minorBidi" w:cstheme="minorBidi"/>
        </w:rPr>
        <w:t>CONSTRAINT  FK_CARTS_SHIPPING FOREIGN KEY (ShippingArea) REFERENCES SHIPPING_AREAS (ShippingArea),</w:t>
      </w:r>
    </w:p>
    <w:p w14:paraId="6E2C44E0" w14:textId="77777777" w:rsidR="009B0652" w:rsidRDefault="009B0652" w:rsidP="009B0652">
      <w:pPr>
        <w:spacing w:after="120" w:line="240" w:lineRule="auto"/>
        <w:rPr>
          <w:rFonts w:asciiTheme="minorBidi" w:hAnsiTheme="minorBidi" w:cstheme="minorBidi"/>
          <w:rtl/>
        </w:rPr>
      </w:pPr>
    </w:p>
    <w:p w14:paraId="6C671F6F" w14:textId="6F681FCB" w:rsidR="009B0652" w:rsidRDefault="009B0652" w:rsidP="009B0652">
      <w:pPr>
        <w:spacing w:after="120" w:line="240" w:lineRule="auto"/>
        <w:rPr>
          <w:rFonts w:asciiTheme="minorBidi" w:hAnsiTheme="minorBidi" w:cstheme="minorBidi"/>
          <w:u w:val="single"/>
          <w:rtl/>
        </w:rPr>
      </w:pPr>
      <w:r w:rsidRPr="009B0652">
        <w:rPr>
          <w:rFonts w:asciiTheme="minorBidi" w:hAnsiTheme="minorBidi" w:cstheme="minorBidi" w:hint="cs"/>
          <w:u w:val="single"/>
          <w:rtl/>
        </w:rPr>
        <w:t xml:space="preserve">טבלת </w:t>
      </w:r>
      <w:r w:rsidRPr="009B0652">
        <w:rPr>
          <w:rFonts w:asciiTheme="minorBidi" w:hAnsiTheme="minorBidi" w:cstheme="minorBidi"/>
          <w:u w:val="single"/>
        </w:rPr>
        <w:t>DELIVERY_OPTIONS</w:t>
      </w:r>
    </w:p>
    <w:p w14:paraId="08988EF5" w14:textId="61A1264F" w:rsidR="00EC6F69" w:rsidRPr="00EC6F69" w:rsidRDefault="00EC6F69" w:rsidP="00EC6F69">
      <w:pPr>
        <w:pStyle w:val="ListParagraph"/>
        <w:numPr>
          <w:ilvl w:val="0"/>
          <w:numId w:val="42"/>
        </w:numPr>
        <w:spacing w:after="120" w:line="240" w:lineRule="auto"/>
        <w:rPr>
          <w:rFonts w:asciiTheme="minorBidi" w:hAnsiTheme="minorBidi" w:cstheme="minorBidi"/>
          <w:u w:val="single"/>
          <w:rtl/>
        </w:rPr>
      </w:pPr>
      <w:r w:rsidRPr="009B0652">
        <w:rPr>
          <w:rFonts w:asciiTheme="minorBidi" w:hAnsiTheme="minorBidi" w:cstheme="minorBidi" w:hint="cs"/>
          <w:rtl/>
        </w:rPr>
        <w:t>יצרנו את הטבלה</w:t>
      </w:r>
      <w:r w:rsidR="003F3EE7">
        <w:rPr>
          <w:rFonts w:asciiTheme="minorBidi" w:hAnsiTheme="minorBidi" w:cstheme="minorBidi" w:hint="cs"/>
          <w:rtl/>
        </w:rPr>
        <w:t xml:space="preserve"> משום שישנן שתי שיטות שילוח באתר.</w:t>
      </w:r>
    </w:p>
    <w:p w14:paraId="00AB97B7" w14:textId="4B2DDEDC" w:rsidR="00233070" w:rsidRPr="00233070" w:rsidRDefault="00233070" w:rsidP="009B0652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CREATE TABLE dbo.DELIVERY_OPTIONS (</w:t>
      </w:r>
    </w:p>
    <w:p w14:paraId="51E7E946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ab/>
        <w:t>DeliveryOption Varchar (20) not null PRIMARY KEY</w:t>
      </w:r>
    </w:p>
    <w:p w14:paraId="48ECF933" w14:textId="77777777" w:rsidR="00233070" w:rsidRPr="00233070" w:rsidRDefault="00233070" w:rsidP="00233070">
      <w:pPr>
        <w:pStyle w:val="ListParagraph"/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233070">
        <w:rPr>
          <w:rFonts w:asciiTheme="minorBidi" w:hAnsiTheme="minorBidi" w:cstheme="minorBidi"/>
        </w:rPr>
        <w:t>)</w:t>
      </w:r>
    </w:p>
    <w:p w14:paraId="771166BE" w14:textId="77777777" w:rsidR="00233070" w:rsidRPr="00233070" w:rsidRDefault="00233070" w:rsidP="00233070">
      <w:pPr>
        <w:bidi w:val="0"/>
        <w:spacing w:after="120" w:line="240" w:lineRule="auto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INSERT INTO DELIVERY_OPTIONS</w:t>
      </w:r>
    </w:p>
    <w:p w14:paraId="2218D0D9" w14:textId="4A1AC033" w:rsidR="00233070" w:rsidRDefault="00233070" w:rsidP="00233070">
      <w:pPr>
        <w:pStyle w:val="ListParagraph"/>
        <w:bidi w:val="0"/>
        <w:spacing w:after="120" w:line="240" w:lineRule="auto"/>
        <w:ind w:left="0" w:firstLine="720"/>
        <w:contextualSpacing w:val="0"/>
        <w:rPr>
          <w:rFonts w:asciiTheme="minorBidi" w:hAnsiTheme="minorBidi" w:cstheme="minorBidi"/>
        </w:rPr>
      </w:pPr>
      <w:r w:rsidRPr="00233070">
        <w:rPr>
          <w:rFonts w:asciiTheme="minorBidi" w:hAnsiTheme="minorBidi" w:cstheme="minorBidi"/>
        </w:rPr>
        <w:t>VALUES ('Standard'), ('Rush')</w:t>
      </w:r>
    </w:p>
    <w:p w14:paraId="4097076B" w14:textId="7D047DBE" w:rsidR="001E3D02" w:rsidRPr="001E3D02" w:rsidRDefault="001E3D02" w:rsidP="001E3D02">
      <w:pPr>
        <w:bidi w:val="0"/>
        <w:spacing w:after="120" w:line="240" w:lineRule="auto"/>
        <w:rPr>
          <w:rFonts w:asciiTheme="minorBidi" w:hAnsiTheme="minorBidi" w:cstheme="minorBidi"/>
        </w:rPr>
      </w:pPr>
      <w:r w:rsidRPr="001E3D02">
        <w:rPr>
          <w:rFonts w:asciiTheme="minorBidi" w:hAnsiTheme="minorBidi" w:cstheme="minorBidi"/>
        </w:rPr>
        <w:t>CONSTRAINT  FK_CARTS_DELIVERY FOREIGN KEY (DeliveryOption) REFERENCES DELIVERY_OPTIONS (DeliveryOption)</w:t>
      </w:r>
    </w:p>
    <w:p w14:paraId="7F4C3299" w14:textId="293E2220" w:rsidR="009B0652" w:rsidRDefault="009B0652" w:rsidP="009B0652">
      <w:pPr>
        <w:pStyle w:val="ListParagraph"/>
        <w:bidi w:val="0"/>
        <w:spacing w:after="120" w:line="240" w:lineRule="auto"/>
        <w:ind w:left="0" w:firstLine="720"/>
        <w:contextualSpacing w:val="0"/>
        <w:rPr>
          <w:rFonts w:asciiTheme="minorBidi" w:hAnsiTheme="minorBidi" w:cstheme="minorBidi"/>
        </w:rPr>
      </w:pPr>
    </w:p>
    <w:p w14:paraId="4FAFF9EB" w14:textId="2D139379" w:rsidR="009B0652" w:rsidRDefault="009B0652" w:rsidP="009B0652">
      <w:pPr>
        <w:pStyle w:val="ListParagraph"/>
        <w:bidi w:val="0"/>
        <w:spacing w:after="120" w:line="240" w:lineRule="auto"/>
        <w:ind w:left="0" w:firstLine="720"/>
        <w:contextualSpacing w:val="0"/>
        <w:rPr>
          <w:rFonts w:asciiTheme="minorBidi" w:hAnsiTheme="minorBidi" w:cstheme="minorBidi"/>
        </w:rPr>
      </w:pPr>
    </w:p>
    <w:p w14:paraId="4989C862" w14:textId="6E1C5FE8" w:rsidR="002317A1" w:rsidRPr="00A805C6" w:rsidRDefault="002317A1" w:rsidP="00787C21">
      <w:pPr>
        <w:spacing w:after="120" w:line="240" w:lineRule="auto"/>
        <w:rPr>
          <w:rFonts w:asciiTheme="minorBidi" w:hAnsiTheme="minorBidi" w:cstheme="minorBidi"/>
          <w:color w:val="FF0000"/>
          <w:rtl/>
        </w:rPr>
      </w:pPr>
    </w:p>
    <w:p w14:paraId="51984C94" w14:textId="5ABEA900" w:rsidR="00A805C6" w:rsidRPr="00A805C6" w:rsidRDefault="00A805C6" w:rsidP="00A805C6">
      <w:pPr>
        <w:spacing w:after="120" w:line="240" w:lineRule="auto"/>
        <w:ind w:left="360"/>
        <w:rPr>
          <w:rFonts w:asciiTheme="minorBidi" w:hAnsiTheme="minorBidi" w:cstheme="minorBidi"/>
          <w:color w:val="FF0000"/>
          <w:rtl/>
        </w:rPr>
      </w:pPr>
    </w:p>
    <w:p w14:paraId="443C8185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516F80F2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070D55CA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2967C0DA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13696B89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4EAB5228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2D724CC5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03F10A72" w14:textId="77777777" w:rsidR="00787C21" w:rsidRDefault="00787C21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</w:p>
    <w:p w14:paraId="46368848" w14:textId="14F7DD4A" w:rsidR="008D7470" w:rsidRDefault="00E208D2" w:rsidP="00A805C6">
      <w:pPr>
        <w:spacing w:after="120" w:line="240" w:lineRule="auto"/>
        <w:jc w:val="center"/>
        <w:rPr>
          <w:rFonts w:asciiTheme="minorBidi" w:hAnsiTheme="minorBidi" w:cstheme="minorBidi"/>
          <w:b/>
          <w:bCs/>
          <w:color w:val="548DD4"/>
          <w:sz w:val="32"/>
          <w:szCs w:val="32"/>
          <w:rtl/>
        </w:rPr>
      </w:pPr>
      <w:r>
        <w:rPr>
          <w:rFonts w:asciiTheme="minorBidi" w:hAnsiTheme="minorBidi" w:cstheme="minorBidi" w:hint="cs"/>
          <w:b/>
          <w:bCs/>
          <w:color w:val="548DD4"/>
          <w:sz w:val="32"/>
          <w:szCs w:val="32"/>
          <w:rtl/>
        </w:rPr>
        <w:lastRenderedPageBreak/>
        <w:t>נספחים</w:t>
      </w:r>
    </w:p>
    <w:p w14:paraId="398F0B4D" w14:textId="00C20E07" w:rsidR="00E208D2" w:rsidRDefault="00137394" w:rsidP="00E208D2">
      <w:pPr>
        <w:spacing w:after="120" w:line="240" w:lineRule="auto"/>
        <w:jc w:val="left"/>
        <w:rPr>
          <w:rFonts w:asciiTheme="minorBidi" w:hAnsiTheme="minorBidi" w:cstheme="minorBidi"/>
          <w:b/>
          <w:bCs/>
          <w:color w:val="548DD4"/>
          <w:sz w:val="24"/>
          <w:szCs w:val="24"/>
          <w:u w:val="single"/>
          <w:rtl/>
        </w:rPr>
      </w:pPr>
      <w:r>
        <w:rPr>
          <w:rFonts w:asciiTheme="minorBidi" w:hAnsiTheme="minorBidi" w:cstheme="minorBidi" w:hint="cs"/>
          <w:b/>
          <w:bCs/>
          <w:color w:val="548DD4"/>
          <w:sz w:val="24"/>
          <w:szCs w:val="24"/>
          <w:u w:val="single"/>
          <w:rtl/>
        </w:rPr>
        <w:t>סקריפ</w:t>
      </w:r>
      <w:r w:rsidR="00FD6C7E">
        <w:rPr>
          <w:rFonts w:asciiTheme="minorBidi" w:hAnsiTheme="minorBidi" w:cstheme="minorBidi" w:hint="cs"/>
          <w:b/>
          <w:bCs/>
          <w:color w:val="548DD4"/>
          <w:sz w:val="24"/>
          <w:szCs w:val="24"/>
          <w:u w:val="single"/>
          <w:rtl/>
        </w:rPr>
        <w:t>ט</w:t>
      </w:r>
      <w:r>
        <w:rPr>
          <w:rFonts w:asciiTheme="minorBidi" w:hAnsiTheme="minorBidi" w:cstheme="minorBidi" w:hint="cs"/>
          <w:b/>
          <w:bCs/>
          <w:color w:val="548DD4"/>
          <w:sz w:val="24"/>
          <w:szCs w:val="24"/>
          <w:u w:val="single"/>
          <w:rtl/>
        </w:rPr>
        <w:t xml:space="preserve"> ל</w:t>
      </w:r>
      <w:r>
        <w:rPr>
          <w:rFonts w:asciiTheme="minorBidi" w:hAnsiTheme="minorBidi" w:cstheme="minorBidi" w:hint="cs"/>
          <w:b/>
          <w:bCs/>
          <w:color w:val="548DD4"/>
          <w:sz w:val="24"/>
          <w:szCs w:val="24"/>
          <w:u w:val="single"/>
        </w:rPr>
        <w:t>SQL</w:t>
      </w:r>
    </w:p>
    <w:p w14:paraId="714D982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color w:val="00B050"/>
        </w:rPr>
      </w:pPr>
      <w:r w:rsidRPr="00EA3407">
        <w:rPr>
          <w:rFonts w:asciiTheme="minorBidi" w:hAnsiTheme="minorBidi" w:cstheme="minorBidi"/>
          <w:color w:val="00B050"/>
        </w:rPr>
        <w:t>-- Lookup Tables</w:t>
      </w:r>
    </w:p>
    <w:p w14:paraId="48D2A39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3DA1A0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dbo.PLACEMENTS (</w:t>
      </w:r>
    </w:p>
    <w:p w14:paraId="7125D11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Placement Varchar (30) not null PRIMARY KEY</w:t>
      </w:r>
    </w:p>
    <w:p w14:paraId="52D348E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>)</w:t>
      </w:r>
    </w:p>
    <w:p w14:paraId="0EA1A9C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AFA1C0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PLACEMENTS</w:t>
      </w:r>
    </w:p>
    <w:p w14:paraId="18129E0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 ('Left Chest'), ('Front Adult'), ('Front Youth'), ('Back Adult'), ('Back Youth'), ('Sleeve Standard'), ('Sleeve Stacked'), ('Hood Standard'), ('Hood Side'), ('Leg Stacked'), ('Leg Sentenced')</w:t>
      </w:r>
    </w:p>
    <w:p w14:paraId="1D461A4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56B39E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D988B5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dbo.COLORS (</w:t>
      </w:r>
    </w:p>
    <w:p w14:paraId="002736B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Colors Varchar (20) not null PRIMARY KEY</w:t>
      </w:r>
    </w:p>
    <w:p w14:paraId="7B6AF2B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>)</w:t>
      </w:r>
    </w:p>
    <w:p w14:paraId="50EDD6A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F4FD4A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COLORS</w:t>
      </w:r>
    </w:p>
    <w:p w14:paraId="449DCF4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 ('Red'), ('Grey'), ('TieDye'), ('Pink'), ('Purple'), ('Black'), ('Blue'), ('Green'), ('Turquoise'), ('Yellow')</w:t>
      </w:r>
    </w:p>
    <w:p w14:paraId="7526A57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6A7E1E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dbo.PURCHASE_TYPES (</w:t>
      </w:r>
    </w:p>
    <w:p w14:paraId="519198E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Type Varchar (20) not null PRIMARY KEY</w:t>
      </w:r>
    </w:p>
    <w:p w14:paraId="59A3D52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>)</w:t>
      </w:r>
    </w:p>
    <w:p w14:paraId="7D34D69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F1A2DA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PURCHASE_TYPES</w:t>
      </w:r>
    </w:p>
    <w:p w14:paraId="5A558F9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 ('Group Order'), ('Individual Order'), ('Fundraising')</w:t>
      </w:r>
    </w:p>
    <w:p w14:paraId="1F71A74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62B6DC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dbo.SIZES (</w:t>
      </w:r>
    </w:p>
    <w:p w14:paraId="2B1FC92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Size Varchar (6) not null PRIMARY KEY</w:t>
      </w:r>
    </w:p>
    <w:p w14:paraId="7D74D72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>)</w:t>
      </w:r>
    </w:p>
    <w:p w14:paraId="066EC1E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2122A9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SIZES</w:t>
      </w:r>
    </w:p>
    <w:p w14:paraId="6DF9A57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 ('XS'), ('S'), ('M'), ('L'), ('XL'), ('XXL'), ('XXXL'), ('XXXXL')</w:t>
      </w:r>
    </w:p>
    <w:p w14:paraId="1D4ED88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4D548F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dbo.SHIPPING_AREAS (</w:t>
      </w:r>
    </w:p>
    <w:p w14:paraId="355E40F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ShippingArea Varchar (20) not null PRIMARY KEY</w:t>
      </w:r>
    </w:p>
    <w:p w14:paraId="7BEE436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>)</w:t>
      </w:r>
    </w:p>
    <w:p w14:paraId="7E9BB44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6610D0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SHIPPING_AREAS</w:t>
      </w:r>
    </w:p>
    <w:p w14:paraId="443E50D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 ('US'), ('CANADA'), ('INTERNATIONAL')</w:t>
      </w:r>
    </w:p>
    <w:p w14:paraId="25AF120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85387E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dbo.DELIVERY_OPTIONS (</w:t>
      </w:r>
    </w:p>
    <w:p w14:paraId="4791C8A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DeliveryOption Varchar (20) not null PRIMARY KEY</w:t>
      </w:r>
    </w:p>
    <w:p w14:paraId="3ECC057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>)</w:t>
      </w:r>
    </w:p>
    <w:p w14:paraId="33FB5D2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D32A69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DELIVERY_OPTIONS</w:t>
      </w:r>
    </w:p>
    <w:p w14:paraId="2B2D085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 ('Standard'), ('Rush')</w:t>
      </w:r>
    </w:p>
    <w:p w14:paraId="79A6525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CB0BD4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35AFEB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color w:val="00B050"/>
        </w:rPr>
      </w:pPr>
      <w:r w:rsidRPr="00EA3407">
        <w:rPr>
          <w:rFonts w:asciiTheme="minorBidi" w:hAnsiTheme="minorBidi" w:cstheme="minorBidi"/>
          <w:color w:val="00B050"/>
        </w:rPr>
        <w:t>-- Tables</w:t>
      </w:r>
    </w:p>
    <w:p w14:paraId="74EAF19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444489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dbo.PRODUCTS (</w:t>
      </w:r>
    </w:p>
    <w:p w14:paraId="7AA27F9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ProductID Integer not null,</w:t>
      </w:r>
    </w:p>
    <w:p w14:paraId="47055B2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Brand Varchar (20) null,</w:t>
      </w:r>
    </w:p>
    <w:p w14:paraId="3386FA4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Type Varchar (20) null,</w:t>
      </w:r>
    </w:p>
    <w:p w14:paraId="5C3B589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Style Varchar (20) null,</w:t>
      </w:r>
    </w:p>
    <w:p w14:paraId="6BC295E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Color Varchar (20) null,</w:t>
      </w:r>
    </w:p>
    <w:p w14:paraId="22FDEB8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Size Varchar (6) null,</w:t>
      </w:r>
    </w:p>
    <w:p w14:paraId="02426D3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Fabric Varchar (20) null,</w:t>
      </w:r>
    </w:p>
    <w:p w14:paraId="4965C86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 xml:space="preserve">MinQuantity Integer null default 1, </w:t>
      </w:r>
    </w:p>
    <w:p w14:paraId="60C4F77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F55C8D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PK_PRODUCTS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(ProductID),</w:t>
      </w:r>
    </w:p>
    <w:p w14:paraId="19061C8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CK_MinQuantity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CHECK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(MinQuantity &gt;= 0),</w:t>
      </w:r>
    </w:p>
    <w:p w14:paraId="1A80FA7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FK_PRODUCTS_COLORS FOREIGN KEY (Color)  REFERENCES COLORS (Colors),</w:t>
      </w:r>
    </w:p>
    <w:p w14:paraId="6114E95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FK_PRODUCTS_SIZES FOREIGN KEY (Size)  REFERENCES SIZES (Size),</w:t>
      </w:r>
    </w:p>
    <w:p w14:paraId="7A48871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B73916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lastRenderedPageBreak/>
        <w:tab/>
        <w:t>)</w:t>
      </w:r>
    </w:p>
    <w:p w14:paraId="2B9E665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6C9522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PRODUCTS (ProductID, Brand, Type, Style, Color, Size, Fabric, MinQuantity)</w:t>
      </w:r>
    </w:p>
    <w:p w14:paraId="24626D2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F014A4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1F8C587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62ACE0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(21, 'Nike', 'T-shirts', 'WomenTshirt', 'Blue', 'XS', 'Cotton', 4),</w:t>
      </w:r>
    </w:p>
    <w:p w14:paraId="132EEBF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A1F1B2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(121, null, 'ActiveWear', 'TeamJersey', 'Grey', 'L', 'Mesh', 1),</w:t>
      </w:r>
    </w:p>
    <w:p w14:paraId="6661786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4546A4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(665, 'Champion', 'Pants&amp;Shorts', 'ChampionSweatPants', 'Black', 'L', 'Cotton', 7),</w:t>
      </w:r>
    </w:p>
    <w:p w14:paraId="757DC00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43C495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(8582, 'Puma', 'Pants&amp;Shorts', 'MeshShorts', 'Black', 'S', 'Mesh', 6),</w:t>
      </w:r>
    </w:p>
    <w:p w14:paraId="47D5AFF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BCCAD8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(456, 'NorthFace', 'Hoodies&amp;Sweatshirts', 'CrewneckSweatshirts', 'Pink', 'M', 'Cotton', 6),</w:t>
      </w:r>
    </w:p>
    <w:p w14:paraId="262B397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3476C8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(79825, null, 'T-shirts', 'LongSleeve', 'Red', 'S', 'Cotton', 1),</w:t>
      </w:r>
    </w:p>
    <w:p w14:paraId="461A838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233C24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(33, null, 'T-shirts', 'TieDye', 'TieDye', 'M', 'Cotton', 1),</w:t>
      </w:r>
    </w:p>
    <w:p w14:paraId="16B0220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E15A43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(1, 'Adidas', 'Pants&amp;Shorts', 'SweatPant', 'Blue', 'XXL', 'Cotton', 1)</w:t>
      </w:r>
    </w:p>
    <w:p w14:paraId="1F4A65C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42FE80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dbo.CARTS (</w:t>
      </w:r>
    </w:p>
    <w:p w14:paraId="3CE6034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CartID Integer not null,</w:t>
      </w:r>
    </w:p>
    <w:p w14:paraId="5F17A7D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ShippingArea Varchar (20) null,</w:t>
      </w:r>
    </w:p>
    <w:p w14:paraId="298F753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DeliveryOption Varchar (20) null,</w:t>
      </w:r>
    </w:p>
    <w:p w14:paraId="7F8FC39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</w:r>
    </w:p>
    <w:p w14:paraId="494EB20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PK_CARTS</w:t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(CartID),</w:t>
      </w:r>
    </w:p>
    <w:p w14:paraId="6B105EE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FK_CARTS_SHIPPING FOREIGN KEY (ShippingArea) REFERENCES SHIPPING_AREAS (ShippingArea),</w:t>
      </w:r>
    </w:p>
    <w:p w14:paraId="6E16A6A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FK_CARTS_DELIVERY FOREIGN KEY (DeliveryOption) REFERENCES DELIVERY_OPTIONS (DeliveryOption)</w:t>
      </w:r>
    </w:p>
    <w:p w14:paraId="7603442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  <w:t>)</w:t>
      </w:r>
    </w:p>
    <w:p w14:paraId="7659978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61610E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CARTS (CartID, ShippingArea, DeliveryOption)</w:t>
      </w:r>
    </w:p>
    <w:p w14:paraId="779303B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E02A49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267089A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65C7A0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(1, 'US', 'Standard'),</w:t>
      </w:r>
    </w:p>
    <w:p w14:paraId="64C1E2D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D272CF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(2, 'CANADA', 'Standard'),</w:t>
      </w:r>
    </w:p>
    <w:p w14:paraId="62F4CCA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45D1E0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(3, 'US', 'Standard'),</w:t>
      </w:r>
    </w:p>
    <w:p w14:paraId="6355E52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146127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(4, 'US', 'Rush'),</w:t>
      </w:r>
    </w:p>
    <w:p w14:paraId="283F49A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EF87CA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(5, 'INTERNATIONAL', 'Standard'),</w:t>
      </w:r>
    </w:p>
    <w:p w14:paraId="3DD20FD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EB6A5C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(6, 'CANADA', 'Standard'),</w:t>
      </w:r>
    </w:p>
    <w:p w14:paraId="000210F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A50C4F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(7, 'US', 'Rush'),</w:t>
      </w:r>
    </w:p>
    <w:p w14:paraId="37A21D2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144BFC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(8, 'US', 'Rush'),</w:t>
      </w:r>
    </w:p>
    <w:p w14:paraId="257D022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7C7ED4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(9, 'INTERNATIONAL', 'Standard'),</w:t>
      </w:r>
    </w:p>
    <w:p w14:paraId="5BE7951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E4F5F5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(10, 'INTERNATIONAL', 'Standard'),</w:t>
      </w:r>
    </w:p>
    <w:p w14:paraId="260920C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73AAD5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(11, 'INTERNATIONAL', 'Standard')</w:t>
      </w:r>
    </w:p>
    <w:p w14:paraId="3119781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91FEF4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92A6A9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B48758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dbo.CUSTOMERS (</w:t>
      </w:r>
    </w:p>
    <w:p w14:paraId="75D299B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EmailAddress Varchar (40) not null,</w:t>
      </w:r>
    </w:p>
    <w:p w14:paraId="2B60904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PhoneNumber Varchar (20) not null,</w:t>
      </w:r>
    </w:p>
    <w:p w14:paraId="328B924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Name Varchar (20) null,</w:t>
      </w:r>
    </w:p>
    <w:p w14:paraId="2F77F7F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Country Varchar (20) null,</w:t>
      </w:r>
    </w:p>
    <w:p w14:paraId="287001A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City Varchar (30) null,</w:t>
      </w:r>
    </w:p>
    <w:p w14:paraId="6BFCAF2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Street Varchar (30) null,</w:t>
      </w:r>
    </w:p>
    <w:p w14:paraId="57D911B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lastRenderedPageBreak/>
        <w:tab/>
        <w:t>[CC - Number] Varchar (16) not null,</w:t>
      </w:r>
    </w:p>
    <w:p w14:paraId="3D894E2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[CC - CVC]  Varchar (3) not null,</w:t>
      </w:r>
    </w:p>
    <w:p w14:paraId="5788229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 xml:space="preserve">[CC - ExpirationDate]  Date not null, </w:t>
      </w:r>
    </w:p>
    <w:p w14:paraId="1CA4787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</w:r>
    </w:p>
    <w:p w14:paraId="6CAF27A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PK_CUSTOMERS</w:t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(EmailAddress),</w:t>
      </w:r>
    </w:p>
    <w:p w14:paraId="16902BA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CK_Email CHECK (EmailAddress LIKE '%@%.%'),</w:t>
      </w:r>
    </w:p>
    <w:p w14:paraId="33E64E6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CK_CC_NUMBER CHECK ([CC - Number] LIKE '[0-9][0-9][0-9][0-9][0-9][0-9][0-9][0-9][0-9][0-9][0-9][0-9][0-9][0-9][0-9][0-9]'),</w:t>
      </w:r>
    </w:p>
    <w:p w14:paraId="255A7E8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CK_CC_CVC CHECK ([CC - CVC] LIKE '[0-9][0-9][0-9]'),</w:t>
      </w:r>
    </w:p>
    <w:p w14:paraId="1BB4512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AK_CC UNIQUE ([CC - Number], [CC - CVC], [CC - ExpirationDate]),</w:t>
      </w:r>
    </w:p>
    <w:p w14:paraId="6F9A8F7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AK_PHONE UNIQUE (PhoneNumber)</w:t>
      </w:r>
    </w:p>
    <w:p w14:paraId="177EFF4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  <w:t>)</w:t>
      </w:r>
    </w:p>
    <w:p w14:paraId="7E143D6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98486D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C369C3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6147C5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CUSTOMERS (EmailAddress, PhoneNumber, Name, Country, City, Street, [CC - Number], [CC - CVC], [CC - ExpirationDate])</w:t>
      </w:r>
    </w:p>
    <w:p w14:paraId="0AF4026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4E0E1F8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('HannaSenesh@gmail.com', '+137255678234', 'Hanna', 'Israel', 'Jerusalem', '</w:t>
      </w:r>
      <w:proofErr w:type="spellStart"/>
      <w:r w:rsidRPr="00EA3407">
        <w:rPr>
          <w:rFonts w:asciiTheme="minorBidi" w:hAnsiTheme="minorBidi" w:cstheme="minorBidi"/>
        </w:rPr>
        <w:t>Maalot</w:t>
      </w:r>
      <w:proofErr w:type="spellEnd"/>
      <w:r w:rsidRPr="00EA3407">
        <w:rPr>
          <w:rFonts w:asciiTheme="minorBidi" w:hAnsiTheme="minorBidi" w:cstheme="minorBidi"/>
        </w:rPr>
        <w:t>', '7463524185961250', '127', '2028/05/01'),</w:t>
      </w:r>
    </w:p>
    <w:p w14:paraId="0EDCA1F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13F2AD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('SabrinaSpeleman@gmail.com', '2459803457+', 'Sabrina', 'US', 'NJ', '</w:t>
      </w:r>
      <w:proofErr w:type="spellStart"/>
      <w:r w:rsidRPr="00EA3407">
        <w:rPr>
          <w:rFonts w:asciiTheme="minorBidi" w:hAnsiTheme="minorBidi" w:cstheme="minorBidi"/>
        </w:rPr>
        <w:t>Sunsetwalk</w:t>
      </w:r>
      <w:proofErr w:type="spellEnd"/>
      <w:r w:rsidRPr="00EA3407">
        <w:rPr>
          <w:rFonts w:asciiTheme="minorBidi" w:hAnsiTheme="minorBidi" w:cstheme="minorBidi"/>
        </w:rPr>
        <w:t>', '8149563784502120', '004', '2024/08/01'),</w:t>
      </w:r>
    </w:p>
    <w:p w14:paraId="2F5C7D3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A3B5B8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('Herzel@gmail.com', '97255671134+', '</w:t>
      </w:r>
      <w:proofErr w:type="spellStart"/>
      <w:r w:rsidRPr="00EA3407">
        <w:rPr>
          <w:rFonts w:asciiTheme="minorBidi" w:hAnsiTheme="minorBidi" w:cstheme="minorBidi"/>
        </w:rPr>
        <w:t>Herzel</w:t>
      </w:r>
      <w:proofErr w:type="spellEnd"/>
      <w:r w:rsidRPr="00EA3407">
        <w:rPr>
          <w:rFonts w:asciiTheme="minorBidi" w:hAnsiTheme="minorBidi" w:cstheme="minorBidi"/>
        </w:rPr>
        <w:t>', 'Israel', 'Jerusalem', '</w:t>
      </w:r>
      <w:proofErr w:type="spellStart"/>
      <w:r w:rsidRPr="00EA3407">
        <w:rPr>
          <w:rFonts w:asciiTheme="minorBidi" w:hAnsiTheme="minorBidi" w:cstheme="minorBidi"/>
        </w:rPr>
        <w:t>Herzel</w:t>
      </w:r>
      <w:proofErr w:type="spellEnd"/>
      <w:r w:rsidRPr="00EA3407">
        <w:rPr>
          <w:rFonts w:asciiTheme="minorBidi" w:hAnsiTheme="minorBidi" w:cstheme="minorBidi"/>
        </w:rPr>
        <w:t>', '6393852574147890', '144', '2022/10/01'),</w:t>
      </w:r>
    </w:p>
    <w:p w14:paraId="2234042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08FC3B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('HannaMontana5@gmail.com', '+077679008354', 'Hanna', 'US', '</w:t>
      </w:r>
      <w:proofErr w:type="spellStart"/>
      <w:r w:rsidRPr="00EA3407">
        <w:rPr>
          <w:rFonts w:asciiTheme="minorBidi" w:hAnsiTheme="minorBidi" w:cstheme="minorBidi"/>
        </w:rPr>
        <w:t>Kenzas</w:t>
      </w:r>
      <w:proofErr w:type="spellEnd"/>
      <w:r w:rsidRPr="00EA3407">
        <w:rPr>
          <w:rFonts w:asciiTheme="minorBidi" w:hAnsiTheme="minorBidi" w:cstheme="minorBidi"/>
        </w:rPr>
        <w:t>', '</w:t>
      </w:r>
      <w:proofErr w:type="spellStart"/>
      <w:r w:rsidRPr="00EA3407">
        <w:rPr>
          <w:rFonts w:asciiTheme="minorBidi" w:hAnsiTheme="minorBidi" w:cstheme="minorBidi"/>
        </w:rPr>
        <w:t>Roadyrock</w:t>
      </w:r>
      <w:proofErr w:type="spellEnd"/>
      <w:r w:rsidRPr="00EA3407">
        <w:rPr>
          <w:rFonts w:asciiTheme="minorBidi" w:hAnsiTheme="minorBidi" w:cstheme="minorBidi"/>
        </w:rPr>
        <w:t>', '1324567898745200', '319', '2026/10/01'),</w:t>
      </w:r>
    </w:p>
    <w:p w14:paraId="6653961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FB12DE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('CreepyGuy@gmail.com', '+106743003234', '</w:t>
      </w:r>
      <w:proofErr w:type="spellStart"/>
      <w:r w:rsidRPr="00EA3407">
        <w:rPr>
          <w:rFonts w:asciiTheme="minorBidi" w:hAnsiTheme="minorBidi" w:cstheme="minorBidi"/>
        </w:rPr>
        <w:t>Sagi</w:t>
      </w:r>
      <w:proofErr w:type="spellEnd"/>
      <w:r w:rsidRPr="00EA3407">
        <w:rPr>
          <w:rFonts w:asciiTheme="minorBidi" w:hAnsiTheme="minorBidi" w:cstheme="minorBidi"/>
        </w:rPr>
        <w:t>', 'Canada', '</w:t>
      </w:r>
      <w:proofErr w:type="spellStart"/>
      <w:r w:rsidRPr="00EA3407">
        <w:rPr>
          <w:rFonts w:asciiTheme="minorBidi" w:hAnsiTheme="minorBidi" w:cstheme="minorBidi"/>
        </w:rPr>
        <w:t>Tornto</w:t>
      </w:r>
      <w:proofErr w:type="spellEnd"/>
      <w:r w:rsidRPr="00EA3407">
        <w:rPr>
          <w:rFonts w:asciiTheme="minorBidi" w:hAnsiTheme="minorBidi" w:cstheme="minorBidi"/>
        </w:rPr>
        <w:t>', '</w:t>
      </w:r>
      <w:proofErr w:type="spellStart"/>
      <w:r w:rsidRPr="00EA3407">
        <w:rPr>
          <w:rFonts w:asciiTheme="minorBidi" w:hAnsiTheme="minorBidi" w:cstheme="minorBidi"/>
        </w:rPr>
        <w:t>Diago</w:t>
      </w:r>
      <w:proofErr w:type="spellEnd"/>
      <w:r w:rsidRPr="00EA3407">
        <w:rPr>
          <w:rFonts w:asciiTheme="minorBidi" w:hAnsiTheme="minorBidi" w:cstheme="minorBidi"/>
        </w:rPr>
        <w:t>', '1400569873210040', '022', '2025/08/01'),</w:t>
      </w:r>
    </w:p>
    <w:p w14:paraId="3B3A7F9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E3E603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('SmellyCat@walla.com', '+62452333457', 'Mitzi', 'Germany', 'Berlin', '</w:t>
      </w:r>
      <w:proofErr w:type="spellStart"/>
      <w:r w:rsidRPr="00EA3407">
        <w:rPr>
          <w:rFonts w:asciiTheme="minorBidi" w:hAnsiTheme="minorBidi" w:cstheme="minorBidi"/>
        </w:rPr>
        <w:t>Duitchland</w:t>
      </w:r>
      <w:proofErr w:type="spellEnd"/>
      <w:r w:rsidRPr="00EA3407">
        <w:rPr>
          <w:rFonts w:asciiTheme="minorBidi" w:hAnsiTheme="minorBidi" w:cstheme="minorBidi"/>
        </w:rPr>
        <w:t>', '8574968525144100', '657', '2027/11/01'),</w:t>
      </w:r>
    </w:p>
    <w:p w14:paraId="49FDB79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57993C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lastRenderedPageBreak/>
        <w:t>('DanaFrider@bgu.com', '+00123497865', 'Dana', 'Israel', 'Tel Aviv', 'Dizingof', '5300735689415144', '130', '2022/12/01'),</w:t>
      </w:r>
    </w:p>
    <w:p w14:paraId="4427AE7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15CA4E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('KanyeKimberly@bgu.com', '+13034987004', 'Ye', 'US', 'LA', 'OrangeCounty', '3212459826567844', '222', '2029/10/01'),</w:t>
      </w:r>
    </w:p>
    <w:p w14:paraId="1A3023E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3DE9F9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('MichaleJorden@walla.com', '+16742203234', 'Michale', 'Canada', 'Onterio', 'Salvador', '7854963214563254', '120', '2024/05/01')</w:t>
      </w:r>
    </w:p>
    <w:p w14:paraId="4E9D976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EC56C8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dbo.ORDERS (</w:t>
      </w:r>
    </w:p>
    <w:p w14:paraId="46E186C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OrderID Integer not null,</w:t>
      </w:r>
    </w:p>
    <w:p w14:paraId="54FB82C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 xml:space="preserve">DT Date not null, </w:t>
      </w:r>
    </w:p>
    <w:p w14:paraId="4FD54FB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PurchaseType Varchar (20) null,</w:t>
      </w:r>
    </w:p>
    <w:p w14:paraId="455FA1C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TrackingNumber Integer not null,</w:t>
      </w:r>
    </w:p>
    <w:p w14:paraId="00CF278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CartID Integer null,</w:t>
      </w:r>
    </w:p>
    <w:p w14:paraId="262BB7F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EmailAddress Varchar (40) not null,</w:t>
      </w:r>
    </w:p>
    <w:p w14:paraId="763D3D5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668452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PK_ORDERS</w:t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(OrderID),</w:t>
      </w:r>
    </w:p>
    <w:p w14:paraId="0931F77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AK_DT_EMAIL UNIQUE (DT, EmailAddress),</w:t>
      </w:r>
    </w:p>
    <w:p w14:paraId="5CEF1AD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AK_TRACKING_NUMBER UNIQUE (TrackingNumber),</w:t>
      </w:r>
    </w:p>
    <w:p w14:paraId="5BE6AEE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FK_CartID FOREIGN KEY (CartID)  REFERENCES CARTS (CartID),</w:t>
      </w:r>
    </w:p>
    <w:p w14:paraId="3BD0E89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FK_EMAIL FOREIGN KEY (EmailAddress)  REFERENCES CUSTOMERS (EmailAddress),</w:t>
      </w:r>
    </w:p>
    <w:p w14:paraId="587737A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FK_ORDERS_PURCHASE FOREIGN KEY (PurchaseType)  REFERENCES PURCHASE_TYPES (Type)</w:t>
      </w:r>
    </w:p>
    <w:p w14:paraId="709DE85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4E81F8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  <w:t>)</w:t>
      </w:r>
    </w:p>
    <w:p w14:paraId="080FA0D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A99531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ORDERS (OrderID, DT, PurchaseType, TrackingNumber, CartID, EmailAddress)</w:t>
      </w:r>
    </w:p>
    <w:p w14:paraId="4716233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751470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441F8A4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90977E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(1, '2021/10/25', 'Fundraising', 565, 1, 'HannaSenesh@gmail.com'),</w:t>
      </w:r>
    </w:p>
    <w:p w14:paraId="4B48A64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D203D8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(2, '2021/03/29', 'Group Order', 852, 7, 'SabrinaSpeleman@gmail.com'),</w:t>
      </w:r>
    </w:p>
    <w:p w14:paraId="18E512F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714C2E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lastRenderedPageBreak/>
        <w:t>(6, '2022/01/05', 'Individual Order', 154, 2, 'Herzel@gmail.com'),</w:t>
      </w:r>
    </w:p>
    <w:p w14:paraId="6284F9F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2767CD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(5, '2020/10/29', 'Group Order', 862, 8, 'HannaMontana5@gmail.com'),</w:t>
      </w:r>
    </w:p>
    <w:p w14:paraId="369FB3C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7C075D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(3, '2020/03/29', 'Individual Order', 789, 9, 'CreepyGuy@gmail.com'),</w:t>
      </w:r>
    </w:p>
    <w:p w14:paraId="1D759AD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3C0F20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(90, '2021/04/25', 'Fundraising', 124, 3, 'SmellyCat@walla.com'),</w:t>
      </w:r>
    </w:p>
    <w:p w14:paraId="5C11056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4090F9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(45, '2022/04/14', 'Individual Order', 530, 4, 'DanaFrider@bgu.com'),</w:t>
      </w:r>
    </w:p>
    <w:p w14:paraId="3AA8FA0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F8C283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(85, '2019/10/28', 'Individual Order', 201, 5, 'KanyeKimberly@bgu.com'),</w:t>
      </w:r>
    </w:p>
    <w:p w14:paraId="3EEFD21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15BD65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(87, '2020/10/01', 'Group Order', 960, 6, 'HannaMontana5@gmail.com')</w:t>
      </w:r>
    </w:p>
    <w:p w14:paraId="0B3A5F2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960768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CREATE TABLE dbo.USERS (</w:t>
      </w:r>
    </w:p>
    <w:p w14:paraId="64B0682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[IP Address] Varchar (40) not null,</w:t>
      </w:r>
    </w:p>
    <w:p w14:paraId="5E982F6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EntranceDT DateTime null,</w:t>
      </w:r>
    </w:p>
    <w:p w14:paraId="0F5E713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EmailAddress Varchar (40) null</w:t>
      </w:r>
    </w:p>
    <w:p w14:paraId="3529D75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13723B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PK_USERS</w:t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([IP Address]),</w:t>
      </w:r>
    </w:p>
    <w:p w14:paraId="5B60CCC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 xml:space="preserve">CK_USERS_IP CHECK ((ParseName([IP Address], 4) BETWEEN 0 AND 255) </w:t>
      </w:r>
    </w:p>
    <w:p w14:paraId="2B9E120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 xml:space="preserve">AND (ParseName([IP Address], 3) BETWEEN 0 AND 255) </w:t>
      </w:r>
    </w:p>
    <w:p w14:paraId="6A26F89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 xml:space="preserve">AND (ParseName([IP Address], 2) BETWEEN 0 AND 255) </w:t>
      </w:r>
    </w:p>
    <w:p w14:paraId="741C062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AND (ParseName([IP Address], 1) BETWEEN 0 AND 255)),</w:t>
      </w:r>
    </w:p>
    <w:p w14:paraId="7225210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FK_USERS_EMAIL FOREIGN KEY (EmailAddress)  REFERENCES CUSTOMERS (EmailAddress)</w:t>
      </w:r>
    </w:p>
    <w:p w14:paraId="15718E3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  <w:t>)</w:t>
      </w:r>
    </w:p>
    <w:p w14:paraId="4069D17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696656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USERS ([IP Address], EntranceDT, EmailAddress)</w:t>
      </w:r>
    </w:p>
    <w:p w14:paraId="42BCF4B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6604D13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1DB28C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('172.16.0.0', '2021/10/25 10:34:09', 'HannaSenesh@gmail.com'),</w:t>
      </w:r>
    </w:p>
    <w:p w14:paraId="2FB87FE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40EEB4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('10.255.255.255', '2021/03/29 20:00:09', 'SabrinaSpeleman@gmail.com'),</w:t>
      </w:r>
    </w:p>
    <w:p w14:paraId="5B64C50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3E78D4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('192.168.0.0', '2022/01/05 10:25:53', 'Herzel@gmail.com'),</w:t>
      </w:r>
    </w:p>
    <w:p w14:paraId="2523168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E236AE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('5.28.128.0', '2020/10/29 07:34:09', 'HannaMontana5@gmail.com'),</w:t>
      </w:r>
    </w:p>
    <w:p w14:paraId="3FC89BB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E0ADB7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('5.29.255.255', '2021/03/29 20:00:14', 'CreepyGuy@gmail.com'),</w:t>
      </w:r>
    </w:p>
    <w:p w14:paraId="5191C36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0027DE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('69.162.81.155', '20210425 10:34:09', 'SmellyCat@walla.com'),</w:t>
      </w:r>
    </w:p>
    <w:p w14:paraId="5AA573F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85FA60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('192.199.248.75', '2022/04/14 20:00:09', 'DanaFrider@bgu.com'),</w:t>
      </w:r>
    </w:p>
    <w:p w14:paraId="28710A5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3A6CDD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 162.254.206.227', '2019/10/28 06:00:00', 'KanyeKimberly@bgu.com'),</w:t>
      </w:r>
    </w:p>
    <w:p w14:paraId="0132FB2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BDA0FC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 192.168.0.0', '2018/07/14 19:36:52', 'MichaleJorden@walla.com'),</w:t>
      </w:r>
    </w:p>
    <w:p w14:paraId="179B8AB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524D8B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 66.249.64.27', '2020/10/01 08:34:09', 'HannaMontana5@gmail.com'),</w:t>
      </w:r>
    </w:p>
    <w:p w14:paraId="319AEB5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F4243C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('10.96.00.255', '2022/03/16 15:45:00', 'HannaSenesh@gmail.com')</w:t>
      </w:r>
    </w:p>
    <w:p w14:paraId="4C2E78A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DD7F00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 xml:space="preserve">CREATE TABLE </w:t>
      </w:r>
      <w:proofErr w:type="spellStart"/>
      <w:r w:rsidRPr="00EA3407">
        <w:rPr>
          <w:rFonts w:asciiTheme="minorBidi" w:hAnsiTheme="minorBidi" w:cstheme="minorBidi"/>
        </w:rPr>
        <w:t>dbo.DESIGNS</w:t>
      </w:r>
      <w:proofErr w:type="spellEnd"/>
      <w:r w:rsidRPr="00EA3407">
        <w:rPr>
          <w:rFonts w:asciiTheme="minorBidi" w:hAnsiTheme="minorBidi" w:cstheme="minorBidi"/>
        </w:rPr>
        <w:t xml:space="preserve"> (</w:t>
      </w:r>
    </w:p>
    <w:p w14:paraId="501FB69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 xml:space="preserve"> Integer not null,</w:t>
      </w:r>
    </w:p>
    <w:p w14:paraId="6BADE48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Name Varchar (20) null,</w:t>
      </w:r>
    </w:p>
    <w:p w14:paraId="0925D98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Art Varchar (200) null,</w:t>
      </w:r>
    </w:p>
    <w:p w14:paraId="0C17D875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</w:r>
      <w:proofErr w:type="spellStart"/>
      <w:r w:rsidRPr="00EA3407">
        <w:rPr>
          <w:rFonts w:asciiTheme="minorBidi" w:hAnsiTheme="minorBidi" w:cstheme="minorBidi"/>
        </w:rPr>
        <w:t>FontStyle</w:t>
      </w:r>
      <w:proofErr w:type="spellEnd"/>
      <w:r w:rsidRPr="00EA3407">
        <w:rPr>
          <w:rFonts w:asciiTheme="minorBidi" w:hAnsiTheme="minorBidi" w:cstheme="minorBidi"/>
        </w:rPr>
        <w:t xml:space="preserve"> Varchar (20) null,</w:t>
      </w:r>
    </w:p>
    <w:p w14:paraId="09D7B90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Text Varchar (50) null,</w:t>
      </w:r>
    </w:p>
    <w:p w14:paraId="33E10D3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Color Varchar (20) null,</w:t>
      </w:r>
    </w:p>
    <w:p w14:paraId="5BC3E29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[IP Address] Varchar (40) null,</w:t>
      </w:r>
    </w:p>
    <w:p w14:paraId="04D9D51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3D0995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</w:t>
      </w:r>
      <w:r w:rsidRPr="00EA3407">
        <w:rPr>
          <w:rFonts w:asciiTheme="minorBidi" w:hAnsiTheme="minorBidi" w:cstheme="minorBidi"/>
        </w:rPr>
        <w:tab/>
        <w:t>PK_DESIGNS</w:t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</w:t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>),</w:t>
      </w:r>
    </w:p>
    <w:p w14:paraId="64976B1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FK_DESIGNS_IP FOREIGN KEY ([IP Address])  REFERENCES USERS ([IP Address]),</w:t>
      </w:r>
    </w:p>
    <w:p w14:paraId="1FF4D61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FK_DESIGNS_COLOR FOREIGN KEY (Color)  REFERENCES COLORS (Colors)</w:t>
      </w:r>
    </w:p>
    <w:p w14:paraId="0EC6A7D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lastRenderedPageBreak/>
        <w:tab/>
        <w:t>)</w:t>
      </w:r>
    </w:p>
    <w:p w14:paraId="7621E1B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CDDC21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DESIGNS (</w:t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 xml:space="preserve">, Name, Art, </w:t>
      </w:r>
      <w:proofErr w:type="spellStart"/>
      <w:r w:rsidRPr="00EA3407">
        <w:rPr>
          <w:rFonts w:asciiTheme="minorBidi" w:hAnsiTheme="minorBidi" w:cstheme="minorBidi"/>
        </w:rPr>
        <w:t>FontStyle</w:t>
      </w:r>
      <w:proofErr w:type="spellEnd"/>
      <w:r w:rsidRPr="00EA3407">
        <w:rPr>
          <w:rFonts w:asciiTheme="minorBidi" w:hAnsiTheme="minorBidi" w:cstheme="minorBidi"/>
        </w:rPr>
        <w:t>, Text, Color, [IP Address])</w:t>
      </w:r>
    </w:p>
    <w:p w14:paraId="326BA94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6749AFC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0E86A5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(1, 'Feminist', null, 'Ariel', 'Girls Power!', 'Pink', '172.16.0.0'),</w:t>
      </w:r>
    </w:p>
    <w:p w14:paraId="3F443C4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7CA7F1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(2, 'Love', 'https://www.google.com/aclk?sa=l&amp;ai=DChcSEwjH-8Twhu73AhUojGgJHWWTBkgYABAJGgJ3Zg&amp;sig=AOD64_02jW_-2tMQOei7WhM6dD3bI5K4SA&amp;adurl&amp;ctype=5&amp;ved=2ahUKEwiFn7nwhu73AhU757sIHaLgDUkQvhd6BAgBEHk', null, null, 'Pink', '10.255.255.255'),</w:t>
      </w:r>
    </w:p>
    <w:p w14:paraId="6E7A476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412478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(3, 'Desert', null, '</w:t>
      </w:r>
      <w:proofErr w:type="spellStart"/>
      <w:r w:rsidRPr="00EA3407">
        <w:rPr>
          <w:rFonts w:asciiTheme="minorBidi" w:hAnsiTheme="minorBidi" w:cstheme="minorBidi"/>
        </w:rPr>
        <w:t>Aharoni</w:t>
      </w:r>
      <w:proofErr w:type="spellEnd"/>
      <w:r w:rsidRPr="00EA3407">
        <w:rPr>
          <w:rFonts w:asciiTheme="minorBidi" w:hAnsiTheme="minorBidi" w:cstheme="minorBidi"/>
        </w:rPr>
        <w:t xml:space="preserve">', 'BGU </w:t>
      </w:r>
      <w:proofErr w:type="spellStart"/>
      <w:r w:rsidRPr="00EA3407">
        <w:rPr>
          <w:rFonts w:asciiTheme="minorBidi" w:hAnsiTheme="minorBidi" w:cstheme="minorBidi"/>
        </w:rPr>
        <w:t>Camals</w:t>
      </w:r>
      <w:proofErr w:type="spellEnd"/>
      <w:r w:rsidRPr="00EA3407">
        <w:rPr>
          <w:rFonts w:asciiTheme="minorBidi" w:hAnsiTheme="minorBidi" w:cstheme="minorBidi"/>
        </w:rPr>
        <w:t>', 'Yellow', '192.168.0.0'),</w:t>
      </w:r>
    </w:p>
    <w:p w14:paraId="2C4E214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C5EFBC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(4, 'David', 'data:image/png;base64,iVBORw0KGgoAAAANSUhEUgAAARwAAACxCAMAAAAh3/JWAAAAkFBMVEX2vwoGBgYAAAX8xAoAAAP5wQ', null, null, 'Purple', '5.28.128.0'),</w:t>
      </w:r>
    </w:p>
    <w:p w14:paraId="72EDE57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B89272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(5, 'Check', null, 'Ariel', '</w:t>
      </w:r>
      <w:proofErr w:type="spellStart"/>
      <w:r w:rsidRPr="00EA3407">
        <w:rPr>
          <w:rFonts w:asciiTheme="minorBidi" w:hAnsiTheme="minorBidi" w:cstheme="minorBidi"/>
        </w:rPr>
        <w:t>NightOwls</w:t>
      </w:r>
      <w:proofErr w:type="spellEnd"/>
      <w:r w:rsidRPr="00EA3407">
        <w:rPr>
          <w:rFonts w:asciiTheme="minorBidi" w:hAnsiTheme="minorBidi" w:cstheme="minorBidi"/>
        </w:rPr>
        <w:t>', 'Grey', '5.29.255.255'),</w:t>
      </w:r>
    </w:p>
    <w:p w14:paraId="47B0C97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42E4F3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(6, 'KITTY', 'https://encrypted-tbn0.gstatic.com/images?q=tbn:ANd9GcRwFEXMJBvFwERZ0LStT1OfPDCKwrnDM648lQ&amp;usqp=CAU', null, null, 'Black', '69.162.81.155'),</w:t>
      </w:r>
    </w:p>
    <w:p w14:paraId="5FA2FC6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AB8DC9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(7, 'YOTAM', 'data:image/jpeg;base64,/9j/4AAQSkZJRgABAQAAAQABAAD/2wCEAAoHCBQVFBgWFRUYGRgaGx0eGxkbHBsbHh4eHB4aHSAg', null, null, 'Black', '192.199.248.75'),</w:t>
      </w:r>
    </w:p>
    <w:p w14:paraId="70F2A3E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785DC9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(8, 'Barbie', null, '</w:t>
      </w:r>
      <w:proofErr w:type="spellStart"/>
      <w:r w:rsidRPr="00EA3407">
        <w:rPr>
          <w:rFonts w:asciiTheme="minorBidi" w:hAnsiTheme="minorBidi" w:cstheme="minorBidi"/>
        </w:rPr>
        <w:t>Caliberi</w:t>
      </w:r>
      <w:proofErr w:type="spellEnd"/>
      <w:r w:rsidRPr="00EA3407">
        <w:rPr>
          <w:rFonts w:asciiTheme="minorBidi" w:hAnsiTheme="minorBidi" w:cstheme="minorBidi"/>
        </w:rPr>
        <w:t xml:space="preserve">', 'Girls Just </w:t>
      </w:r>
      <w:proofErr w:type="spellStart"/>
      <w:r w:rsidRPr="00EA3407">
        <w:rPr>
          <w:rFonts w:asciiTheme="minorBidi" w:hAnsiTheme="minorBidi" w:cstheme="minorBidi"/>
        </w:rPr>
        <w:t>wanna</w:t>
      </w:r>
      <w:proofErr w:type="spellEnd"/>
      <w:r w:rsidRPr="00EA3407">
        <w:rPr>
          <w:rFonts w:asciiTheme="minorBidi" w:hAnsiTheme="minorBidi" w:cstheme="minorBidi"/>
        </w:rPr>
        <w:t xml:space="preserve"> have FUN', 'Pink', ' 162.254.206.227')</w:t>
      </w:r>
    </w:p>
    <w:p w14:paraId="556C250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30D67DA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F9E406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 xml:space="preserve">CREATE TABLE </w:t>
      </w:r>
      <w:proofErr w:type="spellStart"/>
      <w:r w:rsidRPr="00EA3407">
        <w:rPr>
          <w:rFonts w:asciiTheme="minorBidi" w:hAnsiTheme="minorBidi" w:cstheme="minorBidi"/>
        </w:rPr>
        <w:t>dbo.DESIGNED_PRODUCTS</w:t>
      </w:r>
      <w:proofErr w:type="spellEnd"/>
      <w:r w:rsidRPr="00EA3407">
        <w:rPr>
          <w:rFonts w:asciiTheme="minorBidi" w:hAnsiTheme="minorBidi" w:cstheme="minorBidi"/>
        </w:rPr>
        <w:t xml:space="preserve"> (</w:t>
      </w:r>
    </w:p>
    <w:p w14:paraId="6519DB7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ProductID Integer not null,</w:t>
      </w:r>
    </w:p>
    <w:p w14:paraId="2C04CCC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 xml:space="preserve"> Integer not null,</w:t>
      </w:r>
    </w:p>
    <w:p w14:paraId="4F30CDC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Placement Varchar (30) not null,</w:t>
      </w:r>
    </w:p>
    <w:p w14:paraId="1E52285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CartID Integer null,</w:t>
      </w:r>
    </w:p>
    <w:p w14:paraId="50E1CF5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1DD337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lastRenderedPageBreak/>
        <w:tab/>
        <w:t>CONSTRAINT</w:t>
      </w:r>
      <w:r w:rsidRPr="00EA3407">
        <w:rPr>
          <w:rFonts w:asciiTheme="minorBidi" w:hAnsiTheme="minorBidi" w:cstheme="minorBidi"/>
        </w:rPr>
        <w:tab/>
        <w:t>PK_DESIGNED_PRODUCTS</w:t>
      </w:r>
      <w:r w:rsidRPr="00EA3407">
        <w:rPr>
          <w:rFonts w:asciiTheme="minorBidi" w:hAnsiTheme="minorBidi" w:cstheme="minorBidi"/>
        </w:rPr>
        <w:tab/>
        <w:t>PRIMARY KEY</w:t>
      </w:r>
      <w:r w:rsidRPr="00EA3407">
        <w:rPr>
          <w:rFonts w:asciiTheme="minorBidi" w:hAnsiTheme="minorBidi" w:cstheme="minorBidi"/>
        </w:rPr>
        <w:tab/>
      </w:r>
      <w:r w:rsidRPr="00EA3407">
        <w:rPr>
          <w:rFonts w:asciiTheme="minorBidi" w:hAnsiTheme="minorBidi" w:cstheme="minorBidi"/>
        </w:rPr>
        <w:tab/>
        <w:t>(</w:t>
      </w:r>
      <w:proofErr w:type="spellStart"/>
      <w:r w:rsidRPr="00EA3407">
        <w:rPr>
          <w:rFonts w:asciiTheme="minorBidi" w:hAnsiTheme="minorBidi" w:cstheme="minorBidi"/>
        </w:rPr>
        <w:t>ProductID</w:t>
      </w:r>
      <w:proofErr w:type="spellEnd"/>
      <w:r w:rsidRPr="00EA3407">
        <w:rPr>
          <w:rFonts w:asciiTheme="minorBidi" w:hAnsiTheme="minorBidi" w:cstheme="minorBidi"/>
        </w:rPr>
        <w:t xml:space="preserve">, </w:t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>, Placement),</w:t>
      </w:r>
    </w:p>
    <w:p w14:paraId="1E0C792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FK_DESIGNED_PRODUCT_PRODUCT FOREIGN KEY (ProductID)  REFERENCES PRODUCTS (ProductID),</w:t>
      </w:r>
    </w:p>
    <w:p w14:paraId="5F8FCE7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FK_DESIGNED_PRODUCT_DESIGN FOREIGN KEY (</w:t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>)  REFERENCES DESIGNS (</w:t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>),</w:t>
      </w:r>
    </w:p>
    <w:p w14:paraId="2AF0962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FK_DESIGNED_PRODUCT_PLACEMENT FOREIGN KEY (Placement)  REFERENCES PLACEMENTS (Placement),</w:t>
      </w:r>
    </w:p>
    <w:p w14:paraId="6ABD37B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ab/>
        <w:t>CONSTRAINT  FK_DESIGNED_PRODUCT_CART FOREIGN KEY (CartID)  REFERENCES CARTS (CartID)</w:t>
      </w:r>
    </w:p>
    <w:p w14:paraId="780FA11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AA3533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  <w:r w:rsidRPr="00EA3407">
        <w:rPr>
          <w:rFonts w:asciiTheme="minorBidi" w:hAnsiTheme="minorBidi" w:cstheme="minorBidi"/>
        </w:rPr>
        <w:tab/>
        <w:t>)</w:t>
      </w:r>
    </w:p>
    <w:p w14:paraId="36BB008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INSERT INTO DESIGNED_PRODUCTS (</w:t>
      </w:r>
      <w:proofErr w:type="spellStart"/>
      <w:r w:rsidRPr="00EA3407">
        <w:rPr>
          <w:rFonts w:asciiTheme="minorBidi" w:hAnsiTheme="minorBidi" w:cstheme="minorBidi"/>
        </w:rPr>
        <w:t>ProductID</w:t>
      </w:r>
      <w:proofErr w:type="spellEnd"/>
      <w:r w:rsidRPr="00EA3407">
        <w:rPr>
          <w:rFonts w:asciiTheme="minorBidi" w:hAnsiTheme="minorBidi" w:cstheme="minorBidi"/>
        </w:rPr>
        <w:t xml:space="preserve">, </w:t>
      </w:r>
      <w:proofErr w:type="spellStart"/>
      <w:r w:rsidRPr="00EA3407">
        <w:rPr>
          <w:rFonts w:asciiTheme="minorBidi" w:hAnsiTheme="minorBidi" w:cstheme="minorBidi"/>
        </w:rPr>
        <w:t>DesignID</w:t>
      </w:r>
      <w:proofErr w:type="spellEnd"/>
      <w:r w:rsidRPr="00EA3407">
        <w:rPr>
          <w:rFonts w:asciiTheme="minorBidi" w:hAnsiTheme="minorBidi" w:cstheme="minorBidi"/>
        </w:rPr>
        <w:t xml:space="preserve">, Placement, </w:t>
      </w:r>
      <w:proofErr w:type="spellStart"/>
      <w:r w:rsidRPr="00EA3407">
        <w:rPr>
          <w:rFonts w:asciiTheme="minorBidi" w:hAnsiTheme="minorBidi" w:cstheme="minorBidi"/>
        </w:rPr>
        <w:t>CartID</w:t>
      </w:r>
      <w:proofErr w:type="spellEnd"/>
      <w:r w:rsidRPr="00EA3407">
        <w:rPr>
          <w:rFonts w:asciiTheme="minorBidi" w:hAnsiTheme="minorBidi" w:cstheme="minorBidi"/>
        </w:rPr>
        <w:t>)</w:t>
      </w:r>
    </w:p>
    <w:p w14:paraId="3F0FF556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VALUES</w:t>
      </w:r>
    </w:p>
    <w:p w14:paraId="6243CA3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5DB1A859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(21, 1, 'Front Adult', 1),</w:t>
      </w:r>
    </w:p>
    <w:p w14:paraId="03944EA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B9A1AD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(121, 2, 'Front Adult', 7),</w:t>
      </w:r>
    </w:p>
    <w:p w14:paraId="12053A9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6DA6B15D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(665, 3, 'Leg Sentenced', 2),</w:t>
      </w:r>
    </w:p>
    <w:p w14:paraId="2EEF213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6D9179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(121, 2, 'Back Adult', 8),</w:t>
      </w:r>
    </w:p>
    <w:p w14:paraId="7169C31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16DD95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(456, 5, 'Left Chest', 9),</w:t>
      </w:r>
    </w:p>
    <w:p w14:paraId="6E36C66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66720CF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(79825, 6, 'Sleeve Stacked', 3),</w:t>
      </w:r>
    </w:p>
    <w:p w14:paraId="7D62891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4831A2FA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(33, 7, 'Front Youth', 4),</w:t>
      </w:r>
    </w:p>
    <w:p w14:paraId="33461B1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38981F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(1, 8, 'Leg Sentenced', 5),</w:t>
      </w:r>
    </w:p>
    <w:p w14:paraId="6D4BC74E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0F29EEB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(456, 4, 'Sleeve Stacked', 10),</w:t>
      </w:r>
    </w:p>
    <w:p w14:paraId="56B824E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716D32E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(79825, 4, 'Sleeve Stacked', 6),</w:t>
      </w:r>
    </w:p>
    <w:p w14:paraId="054762A0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1E9F5457" w14:textId="4C4B44C6" w:rsid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(1, 7, 'Leg Sentenced', 11)</w:t>
      </w:r>
    </w:p>
    <w:p w14:paraId="7E9A42E8" w14:textId="7F05BC75" w:rsid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</w:p>
    <w:p w14:paraId="1A1BD037" w14:textId="3B805843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  <w:color w:val="00B050"/>
        </w:rPr>
        <w:t>--DROP TABELS</w:t>
      </w:r>
    </w:p>
    <w:p w14:paraId="61735AA1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  <w:rtl/>
        </w:rPr>
      </w:pPr>
    </w:p>
    <w:p w14:paraId="2168C83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DESIGNED_PRODUCTS</w:t>
      </w:r>
    </w:p>
    <w:p w14:paraId="4BD5341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DESIGNS</w:t>
      </w:r>
    </w:p>
    <w:p w14:paraId="4D3BBE2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USERS</w:t>
      </w:r>
    </w:p>
    <w:p w14:paraId="07FAC4A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ORDERS</w:t>
      </w:r>
    </w:p>
    <w:p w14:paraId="3A57C08B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CUSTOMERS</w:t>
      </w:r>
    </w:p>
    <w:p w14:paraId="538267F7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CARTS</w:t>
      </w:r>
    </w:p>
    <w:p w14:paraId="4CDB55E8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PRODUCTS</w:t>
      </w:r>
    </w:p>
    <w:p w14:paraId="157B83B2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DELIVERY_OPTIONS</w:t>
      </w:r>
    </w:p>
    <w:p w14:paraId="3E77F20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SHIPPING_AREAS</w:t>
      </w:r>
    </w:p>
    <w:p w14:paraId="1A8D7A8C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SIZES</w:t>
      </w:r>
    </w:p>
    <w:p w14:paraId="40A30B93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PURCHASE_TYPES</w:t>
      </w:r>
    </w:p>
    <w:p w14:paraId="49FFE184" w14:textId="77777777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COLORS</w:t>
      </w:r>
    </w:p>
    <w:p w14:paraId="2FA0D8F1" w14:textId="6C67AC39" w:rsidR="00EA3407" w:rsidRPr="00EA3407" w:rsidRDefault="00EA3407" w:rsidP="00EA3407">
      <w:pPr>
        <w:bidi w:val="0"/>
        <w:spacing w:after="120" w:line="240" w:lineRule="auto"/>
        <w:rPr>
          <w:rFonts w:asciiTheme="minorBidi" w:hAnsiTheme="minorBidi" w:cstheme="minorBidi"/>
        </w:rPr>
      </w:pPr>
      <w:r w:rsidRPr="00EA3407">
        <w:rPr>
          <w:rFonts w:asciiTheme="minorBidi" w:hAnsiTheme="minorBidi" w:cstheme="minorBidi"/>
        </w:rPr>
        <w:t>DROP TABLE PLACEMENTS</w:t>
      </w:r>
    </w:p>
    <w:sectPr w:rsidR="00EA3407" w:rsidRPr="00EA3407" w:rsidSect="009F1A9D">
      <w:headerReference w:type="default" r:id="rId13"/>
      <w:footerReference w:type="default" r:id="rId14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C3723" w14:textId="77777777" w:rsidR="00037F3A" w:rsidRDefault="00037F3A" w:rsidP="00B75740">
      <w:pPr>
        <w:spacing w:after="0" w:line="240" w:lineRule="auto"/>
      </w:pPr>
      <w:r>
        <w:separator/>
      </w:r>
    </w:p>
  </w:endnote>
  <w:endnote w:type="continuationSeparator" w:id="0">
    <w:p w14:paraId="121F088A" w14:textId="77777777" w:rsidR="00037F3A" w:rsidRDefault="00037F3A" w:rsidP="00B7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ttman Adii">
    <w:altName w:val="Segoe UI Semilight"/>
    <w:charset w:val="B1"/>
    <w:family w:val="auto"/>
    <w:pitch w:val="variable"/>
    <w:sig w:usb0="00000800" w:usb1="4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0741" w14:textId="77777777" w:rsidR="009F04DC" w:rsidRDefault="009F04DC" w:rsidP="006D46E5">
    <w:pPr>
      <w:pStyle w:val="Footer"/>
      <w:jc w:val="cen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B667C0">
      <w:rPr>
        <w:noProof/>
      </w:rPr>
      <w:t>- 4 -</w:t>
    </w:r>
    <w:r>
      <w:rPr>
        <w:noProof/>
      </w:rPr>
      <w:fldChar w:fldCharType="end"/>
    </w:r>
  </w:p>
  <w:p w14:paraId="57FB0E5F" w14:textId="77777777" w:rsidR="009F04DC" w:rsidRDefault="009F04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3621" w14:textId="77777777" w:rsidR="00037F3A" w:rsidRDefault="00037F3A" w:rsidP="00B75740">
      <w:pPr>
        <w:spacing w:after="0" w:line="240" w:lineRule="auto"/>
      </w:pPr>
      <w:r>
        <w:separator/>
      </w:r>
    </w:p>
  </w:footnote>
  <w:footnote w:type="continuationSeparator" w:id="0">
    <w:p w14:paraId="2DD686B3" w14:textId="77777777" w:rsidR="00037F3A" w:rsidRDefault="00037F3A" w:rsidP="00B75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Borders>
        <w:bottom w:val="single" w:sz="4" w:space="0" w:color="1F497D"/>
      </w:tblBorders>
      <w:tblLayout w:type="fixed"/>
      <w:tblLook w:val="04A0" w:firstRow="1" w:lastRow="0" w:firstColumn="1" w:lastColumn="0" w:noHBand="0" w:noVBand="1"/>
    </w:tblPr>
    <w:tblGrid>
      <w:gridCol w:w="526"/>
      <w:gridCol w:w="3402"/>
      <w:gridCol w:w="5535"/>
    </w:tblGrid>
    <w:tr w:rsidR="009F04DC" w:rsidRPr="00164EC2" w14:paraId="2700F5F3" w14:textId="77777777" w:rsidTr="003017DE">
      <w:tc>
        <w:tcPr>
          <w:tcW w:w="526" w:type="dxa"/>
          <w:vMerge w:val="restart"/>
          <w:vAlign w:val="center"/>
        </w:tcPr>
        <w:p w14:paraId="36F91ADD" w14:textId="1ECFE0DF" w:rsidR="009F04DC" w:rsidRPr="00164EC2" w:rsidRDefault="00164EC2" w:rsidP="00164EC2">
          <w:pPr>
            <w:pStyle w:val="Header"/>
            <w:jc w:val="cent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noProof/>
            </w:rPr>
            <w:drawing>
              <wp:inline distT="0" distB="0" distL="0" distR="0" wp14:anchorId="27F28B74" wp14:editId="1EDC9CB6">
                <wp:extent cx="196850" cy="270510"/>
                <wp:effectExtent l="0" t="0" r="0" b="0"/>
                <wp:docPr id="1028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988A89-3E7B-40F2-A2BF-2AA6FBA870EB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>
                          <a:extLst>
                            <a:ext uri="{FF2B5EF4-FFF2-40B4-BE49-F238E27FC236}">
                              <a16:creationId xmlns:a16="http://schemas.microsoft.com/office/drawing/2014/main" id="{7C988A89-3E7B-40F2-A2BF-2AA6FBA870EB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850" cy="2705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0D8872E5" w14:textId="77777777" w:rsidR="009F04DC" w:rsidRPr="00164EC2" w:rsidRDefault="009F04DC" w:rsidP="00B75740">
          <w:pPr>
            <w:pStyle w:val="Header"/>
            <w:rPr>
              <w:rFonts w:asciiTheme="minorBidi" w:hAnsiTheme="minorBidi" w:cstheme="minorBidi"/>
              <w:b/>
              <w:bCs/>
              <w:w w:val="110"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w w:val="110"/>
              <w:rtl/>
            </w:rPr>
            <w:t>אוניברסיטת בן גוריון בנגב</w:t>
          </w:r>
        </w:p>
      </w:tc>
      <w:tc>
        <w:tcPr>
          <w:tcW w:w="5535" w:type="dxa"/>
          <w:vMerge w:val="restart"/>
        </w:tcPr>
        <w:p w14:paraId="46AC702A" w14:textId="77777777" w:rsidR="009F04DC" w:rsidRPr="00164EC2" w:rsidRDefault="009F04DC" w:rsidP="002B3D8C">
          <w:pPr>
            <w:pStyle w:val="Header"/>
            <w:jc w:val="right"/>
            <w:rPr>
              <w:rFonts w:asciiTheme="minorBidi" w:hAnsiTheme="minorBidi" w:cstheme="minorBidi"/>
              <w:b/>
              <w:bCs/>
              <w:rtl/>
            </w:rPr>
          </w:pPr>
          <w:r w:rsidRPr="00164EC2">
            <w:rPr>
              <w:rFonts w:asciiTheme="minorBidi" w:hAnsiTheme="minorBidi" w:cstheme="minorBidi"/>
              <w:b/>
              <w:bCs/>
              <w:rtl/>
            </w:rPr>
            <w:t>פרויקט בסיסי נתונים</w:t>
          </w:r>
        </w:p>
        <w:p w14:paraId="6057E534" w14:textId="77777777" w:rsidR="009F04DC" w:rsidRPr="00164EC2" w:rsidRDefault="009F04DC" w:rsidP="000A40D8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חלק ב'</w:t>
          </w:r>
        </w:p>
      </w:tc>
    </w:tr>
    <w:tr w:rsidR="009F04DC" w:rsidRPr="00164EC2" w14:paraId="0D0DA9FC" w14:textId="77777777" w:rsidTr="003017DE">
      <w:tc>
        <w:tcPr>
          <w:tcW w:w="526" w:type="dxa"/>
          <w:vMerge/>
        </w:tcPr>
        <w:p w14:paraId="6AE840FE" w14:textId="77777777" w:rsidR="009F04DC" w:rsidRPr="00164EC2" w:rsidRDefault="009F04DC" w:rsidP="00B75740">
          <w:pPr>
            <w:pStyle w:val="Header"/>
            <w:rPr>
              <w:rFonts w:asciiTheme="minorBidi" w:hAnsiTheme="minorBidi" w:cstheme="minorBidi"/>
              <w:rtl/>
            </w:rPr>
          </w:pPr>
        </w:p>
      </w:tc>
      <w:tc>
        <w:tcPr>
          <w:tcW w:w="3402" w:type="dxa"/>
        </w:tcPr>
        <w:p w14:paraId="6B1248AE" w14:textId="77777777" w:rsidR="009F04DC" w:rsidRPr="00164EC2" w:rsidRDefault="009F04DC" w:rsidP="00B75740">
          <w:pPr>
            <w:pStyle w:val="Header"/>
            <w:rPr>
              <w:rFonts w:asciiTheme="minorBidi" w:hAnsiTheme="minorBidi" w:cstheme="minorBidi"/>
              <w:rtl/>
            </w:rPr>
          </w:pPr>
          <w:r w:rsidRPr="00164EC2">
            <w:rPr>
              <w:rFonts w:asciiTheme="minorBidi" w:hAnsiTheme="minorBidi" w:cstheme="minorBidi"/>
              <w:rtl/>
            </w:rPr>
            <w:t>המחלקה להנדסת תעשיה וניהול</w:t>
          </w:r>
        </w:p>
      </w:tc>
      <w:tc>
        <w:tcPr>
          <w:tcW w:w="5535" w:type="dxa"/>
          <w:vMerge/>
        </w:tcPr>
        <w:p w14:paraId="377B3785" w14:textId="77777777" w:rsidR="009F04DC" w:rsidRPr="00164EC2" w:rsidRDefault="009F04DC" w:rsidP="002B3D8C">
          <w:pPr>
            <w:pStyle w:val="Header"/>
            <w:jc w:val="right"/>
            <w:rPr>
              <w:rFonts w:asciiTheme="minorBidi" w:hAnsiTheme="minorBidi" w:cstheme="minorBidi"/>
              <w:rtl/>
            </w:rPr>
          </w:pPr>
        </w:p>
      </w:tc>
    </w:tr>
  </w:tbl>
  <w:p w14:paraId="603ED2A8" w14:textId="77777777" w:rsidR="009F04DC" w:rsidRDefault="009F04DC" w:rsidP="00B75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16.2pt;height:22.8pt" o:bullet="t">
        <v:imagedata r:id="rId1" o:title="BGU-Logo-Orange-s"/>
      </v:shape>
    </w:pict>
  </w:numPicBullet>
  <w:numPicBullet w:numPicBulletId="1">
    <w:pict>
      <v:shape id="_x0000_i1137" type="#_x0000_t75" style="width:16.2pt;height:22.8pt" o:bullet="t">
        <v:imagedata r:id="rId2" o:title="BGU-Logo-Orange-t"/>
      </v:shape>
    </w:pict>
  </w:numPicBullet>
  <w:abstractNum w:abstractNumId="0" w15:restartNumberingAfterBreak="0">
    <w:nsid w:val="020527CF"/>
    <w:multiLevelType w:val="hybridMultilevel"/>
    <w:tmpl w:val="DB6C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A07"/>
    <w:multiLevelType w:val="multilevel"/>
    <w:tmpl w:val="0409001D"/>
    <w:numStyleLink w:val="BGUList"/>
  </w:abstractNum>
  <w:abstractNum w:abstractNumId="2" w15:restartNumberingAfterBreak="0">
    <w:nsid w:val="041B3CA8"/>
    <w:multiLevelType w:val="hybridMultilevel"/>
    <w:tmpl w:val="51827DF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FD0752"/>
    <w:multiLevelType w:val="multilevel"/>
    <w:tmpl w:val="0409001D"/>
    <w:styleLink w:val="BGUList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Tahoma" w:hAnsi="Tahoma" w:cs="Times New Roman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Tahoma" w:hAnsi="Tahoma" w:cs="Times New Roman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EB72DC1"/>
    <w:multiLevelType w:val="hybridMultilevel"/>
    <w:tmpl w:val="20DAB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260F2"/>
    <w:multiLevelType w:val="hybridMultilevel"/>
    <w:tmpl w:val="C4A0D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880E79"/>
    <w:multiLevelType w:val="hybridMultilevel"/>
    <w:tmpl w:val="D0921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013FA6"/>
    <w:multiLevelType w:val="hybridMultilevel"/>
    <w:tmpl w:val="11F2B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F656A1"/>
    <w:multiLevelType w:val="hybridMultilevel"/>
    <w:tmpl w:val="4C561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0C7323"/>
    <w:multiLevelType w:val="hybridMultilevel"/>
    <w:tmpl w:val="8E7EE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92D3E"/>
    <w:multiLevelType w:val="hybridMultilevel"/>
    <w:tmpl w:val="AEC2D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224C62"/>
    <w:multiLevelType w:val="hybridMultilevel"/>
    <w:tmpl w:val="3BF20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97182"/>
    <w:multiLevelType w:val="hybridMultilevel"/>
    <w:tmpl w:val="3A08BD48"/>
    <w:lvl w:ilvl="0" w:tplc="71FC5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659E3"/>
    <w:multiLevelType w:val="hybridMultilevel"/>
    <w:tmpl w:val="686460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E2488F"/>
    <w:multiLevelType w:val="hybridMultilevel"/>
    <w:tmpl w:val="680C2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CD1E28"/>
    <w:multiLevelType w:val="hybridMultilevel"/>
    <w:tmpl w:val="3A08BD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041EC"/>
    <w:multiLevelType w:val="hybridMultilevel"/>
    <w:tmpl w:val="6C628140"/>
    <w:lvl w:ilvl="0" w:tplc="0896DA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6458DE"/>
    <w:multiLevelType w:val="hybridMultilevel"/>
    <w:tmpl w:val="2CAE73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20F1E75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612763"/>
    <w:multiLevelType w:val="hybridMultilevel"/>
    <w:tmpl w:val="889A2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734AB"/>
    <w:multiLevelType w:val="hybridMultilevel"/>
    <w:tmpl w:val="A8705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A2C68"/>
    <w:multiLevelType w:val="hybridMultilevel"/>
    <w:tmpl w:val="56CA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A511E9"/>
    <w:multiLevelType w:val="hybridMultilevel"/>
    <w:tmpl w:val="8C147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95211D"/>
    <w:multiLevelType w:val="hybridMultilevel"/>
    <w:tmpl w:val="1C9862C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3A391B"/>
    <w:multiLevelType w:val="hybridMultilevel"/>
    <w:tmpl w:val="FD4251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4640546"/>
    <w:multiLevelType w:val="hybridMultilevel"/>
    <w:tmpl w:val="E75C6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E1083E"/>
    <w:multiLevelType w:val="hybridMultilevel"/>
    <w:tmpl w:val="A9D278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8A45FE"/>
    <w:multiLevelType w:val="hybridMultilevel"/>
    <w:tmpl w:val="AD0ACBC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741CC2"/>
    <w:multiLevelType w:val="hybridMultilevel"/>
    <w:tmpl w:val="DF7AC9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8B5872"/>
    <w:multiLevelType w:val="hybridMultilevel"/>
    <w:tmpl w:val="987E94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EF5A2B"/>
    <w:multiLevelType w:val="hybridMultilevel"/>
    <w:tmpl w:val="5B1471EC"/>
    <w:lvl w:ilvl="0" w:tplc="CD34F8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1433"/>
    <w:multiLevelType w:val="hybridMultilevel"/>
    <w:tmpl w:val="2E329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E6C0D"/>
    <w:multiLevelType w:val="hybridMultilevel"/>
    <w:tmpl w:val="FA3C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4EB0"/>
    <w:multiLevelType w:val="hybridMultilevel"/>
    <w:tmpl w:val="0798C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7CF38DA"/>
    <w:multiLevelType w:val="hybridMultilevel"/>
    <w:tmpl w:val="A7563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375D0B"/>
    <w:multiLevelType w:val="hybridMultilevel"/>
    <w:tmpl w:val="77F6B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D459F"/>
    <w:multiLevelType w:val="hybridMultilevel"/>
    <w:tmpl w:val="CB4A5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D240C6"/>
    <w:multiLevelType w:val="hybridMultilevel"/>
    <w:tmpl w:val="6CEAA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5080121"/>
    <w:multiLevelType w:val="hybridMultilevel"/>
    <w:tmpl w:val="129689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61F4A64"/>
    <w:multiLevelType w:val="hybridMultilevel"/>
    <w:tmpl w:val="33EEA25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B6451A"/>
    <w:multiLevelType w:val="hybridMultilevel"/>
    <w:tmpl w:val="764A8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45208"/>
    <w:multiLevelType w:val="hybridMultilevel"/>
    <w:tmpl w:val="93665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6A6701"/>
    <w:multiLevelType w:val="hybridMultilevel"/>
    <w:tmpl w:val="26DACBE8"/>
    <w:lvl w:ilvl="0" w:tplc="0896D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279323">
    <w:abstractNumId w:val="3"/>
  </w:num>
  <w:num w:numId="2" w16cid:durableId="685789604">
    <w:abstractNumId w:val="1"/>
  </w:num>
  <w:num w:numId="3" w16cid:durableId="486671105">
    <w:abstractNumId w:val="34"/>
  </w:num>
  <w:num w:numId="4" w16cid:durableId="1365446568">
    <w:abstractNumId w:val="0"/>
  </w:num>
  <w:num w:numId="5" w16cid:durableId="1112742763">
    <w:abstractNumId w:val="33"/>
  </w:num>
  <w:num w:numId="6" w16cid:durableId="331028240">
    <w:abstractNumId w:val="18"/>
  </w:num>
  <w:num w:numId="7" w16cid:durableId="394546422">
    <w:abstractNumId w:val="35"/>
  </w:num>
  <w:num w:numId="8" w16cid:durableId="524103155">
    <w:abstractNumId w:val="42"/>
  </w:num>
  <w:num w:numId="9" w16cid:durableId="2360692">
    <w:abstractNumId w:val="31"/>
  </w:num>
  <w:num w:numId="10" w16cid:durableId="556358581">
    <w:abstractNumId w:val="38"/>
  </w:num>
  <w:num w:numId="11" w16cid:durableId="85000932">
    <w:abstractNumId w:val="28"/>
  </w:num>
  <w:num w:numId="12" w16cid:durableId="471604940">
    <w:abstractNumId w:val="21"/>
  </w:num>
  <w:num w:numId="13" w16cid:durableId="1602953158">
    <w:abstractNumId w:val="5"/>
  </w:num>
  <w:num w:numId="14" w16cid:durableId="676008439">
    <w:abstractNumId w:val="36"/>
  </w:num>
  <w:num w:numId="15" w16cid:durableId="347953881">
    <w:abstractNumId w:val="29"/>
  </w:num>
  <w:num w:numId="16" w16cid:durableId="2008900766">
    <w:abstractNumId w:val="20"/>
  </w:num>
  <w:num w:numId="17" w16cid:durableId="1358657462">
    <w:abstractNumId w:val="41"/>
  </w:num>
  <w:num w:numId="18" w16cid:durableId="1794249862">
    <w:abstractNumId w:val="14"/>
  </w:num>
  <w:num w:numId="19" w16cid:durableId="1535003513">
    <w:abstractNumId w:val="32"/>
  </w:num>
  <w:num w:numId="20" w16cid:durableId="1527020430">
    <w:abstractNumId w:val="11"/>
  </w:num>
  <w:num w:numId="21" w16cid:durableId="1138765610">
    <w:abstractNumId w:val="37"/>
  </w:num>
  <w:num w:numId="22" w16cid:durableId="1890988874">
    <w:abstractNumId w:val="40"/>
  </w:num>
  <w:num w:numId="23" w16cid:durableId="1032924470">
    <w:abstractNumId w:val="8"/>
  </w:num>
  <w:num w:numId="24" w16cid:durableId="1243225516">
    <w:abstractNumId w:val="25"/>
  </w:num>
  <w:num w:numId="25" w16cid:durableId="207499824">
    <w:abstractNumId w:val="6"/>
  </w:num>
  <w:num w:numId="26" w16cid:durableId="430785005">
    <w:abstractNumId w:val="2"/>
  </w:num>
  <w:num w:numId="27" w16cid:durableId="2116056428">
    <w:abstractNumId w:val="26"/>
  </w:num>
  <w:num w:numId="28" w16cid:durableId="325549476">
    <w:abstractNumId w:val="23"/>
  </w:num>
  <w:num w:numId="29" w16cid:durableId="1658260817">
    <w:abstractNumId w:val="39"/>
  </w:num>
  <w:num w:numId="30" w16cid:durableId="1939286418">
    <w:abstractNumId w:val="13"/>
  </w:num>
  <w:num w:numId="31" w16cid:durableId="1465347842">
    <w:abstractNumId w:val="27"/>
  </w:num>
  <w:num w:numId="32" w16cid:durableId="387724126">
    <w:abstractNumId w:val="24"/>
  </w:num>
  <w:num w:numId="33" w16cid:durableId="1124034134">
    <w:abstractNumId w:val="19"/>
  </w:num>
  <w:num w:numId="34" w16cid:durableId="916478469">
    <w:abstractNumId w:val="22"/>
  </w:num>
  <w:num w:numId="35" w16cid:durableId="1096175641">
    <w:abstractNumId w:val="7"/>
  </w:num>
  <w:num w:numId="36" w16cid:durableId="1895656955">
    <w:abstractNumId w:val="17"/>
  </w:num>
  <w:num w:numId="37" w16cid:durableId="412438329">
    <w:abstractNumId w:val="4"/>
  </w:num>
  <w:num w:numId="38" w16cid:durableId="561796753">
    <w:abstractNumId w:val="10"/>
  </w:num>
  <w:num w:numId="39" w16cid:durableId="1328558538">
    <w:abstractNumId w:val="16"/>
  </w:num>
  <w:num w:numId="40" w16cid:durableId="481436277">
    <w:abstractNumId w:val="9"/>
  </w:num>
  <w:num w:numId="41" w16cid:durableId="2070374302">
    <w:abstractNumId w:val="30"/>
  </w:num>
  <w:num w:numId="42" w16cid:durableId="1356074816">
    <w:abstractNumId w:val="12"/>
  </w:num>
  <w:num w:numId="43" w16cid:durableId="5710423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E"/>
    <w:rsid w:val="00000640"/>
    <w:rsid w:val="00006711"/>
    <w:rsid w:val="0000678E"/>
    <w:rsid w:val="00007D62"/>
    <w:rsid w:val="00011E0A"/>
    <w:rsid w:val="0001599D"/>
    <w:rsid w:val="00016EF9"/>
    <w:rsid w:val="0003105F"/>
    <w:rsid w:val="0003225D"/>
    <w:rsid w:val="00032B54"/>
    <w:rsid w:val="0003655B"/>
    <w:rsid w:val="00037F3A"/>
    <w:rsid w:val="0004016F"/>
    <w:rsid w:val="00044107"/>
    <w:rsid w:val="00057D79"/>
    <w:rsid w:val="00060D9E"/>
    <w:rsid w:val="00063E16"/>
    <w:rsid w:val="00064A18"/>
    <w:rsid w:val="0007612B"/>
    <w:rsid w:val="00081727"/>
    <w:rsid w:val="00084AFD"/>
    <w:rsid w:val="00086126"/>
    <w:rsid w:val="000900BF"/>
    <w:rsid w:val="00096354"/>
    <w:rsid w:val="000A30B3"/>
    <w:rsid w:val="000A40D8"/>
    <w:rsid w:val="000A6CC4"/>
    <w:rsid w:val="000B01DB"/>
    <w:rsid w:val="000B65CB"/>
    <w:rsid w:val="000C2C15"/>
    <w:rsid w:val="000C471C"/>
    <w:rsid w:val="000D33F0"/>
    <w:rsid w:val="000E6409"/>
    <w:rsid w:val="000F0F4D"/>
    <w:rsid w:val="000F3A7B"/>
    <w:rsid w:val="000F5C20"/>
    <w:rsid w:val="00102200"/>
    <w:rsid w:val="00105A0D"/>
    <w:rsid w:val="001066A9"/>
    <w:rsid w:val="00107770"/>
    <w:rsid w:val="00110438"/>
    <w:rsid w:val="00116887"/>
    <w:rsid w:val="00122FC2"/>
    <w:rsid w:val="00126B6F"/>
    <w:rsid w:val="00131C95"/>
    <w:rsid w:val="00132C4A"/>
    <w:rsid w:val="00137394"/>
    <w:rsid w:val="00151A8E"/>
    <w:rsid w:val="0015608E"/>
    <w:rsid w:val="00157F47"/>
    <w:rsid w:val="00162A98"/>
    <w:rsid w:val="00164EC2"/>
    <w:rsid w:val="00171A32"/>
    <w:rsid w:val="00175DC4"/>
    <w:rsid w:val="001834B0"/>
    <w:rsid w:val="00186E61"/>
    <w:rsid w:val="001927A6"/>
    <w:rsid w:val="001970C9"/>
    <w:rsid w:val="001A0298"/>
    <w:rsid w:val="001B4618"/>
    <w:rsid w:val="001B6F6B"/>
    <w:rsid w:val="001C6B1C"/>
    <w:rsid w:val="001D6424"/>
    <w:rsid w:val="001E3D02"/>
    <w:rsid w:val="001E5049"/>
    <w:rsid w:val="001F5E77"/>
    <w:rsid w:val="00200107"/>
    <w:rsid w:val="0020523D"/>
    <w:rsid w:val="00207116"/>
    <w:rsid w:val="002148AC"/>
    <w:rsid w:val="0021678C"/>
    <w:rsid w:val="0022081B"/>
    <w:rsid w:val="00222D55"/>
    <w:rsid w:val="002317A1"/>
    <w:rsid w:val="00232911"/>
    <w:rsid w:val="00233070"/>
    <w:rsid w:val="00236327"/>
    <w:rsid w:val="00251E5A"/>
    <w:rsid w:val="002635D1"/>
    <w:rsid w:val="00267784"/>
    <w:rsid w:val="00267A1A"/>
    <w:rsid w:val="00270077"/>
    <w:rsid w:val="002747BF"/>
    <w:rsid w:val="0028067D"/>
    <w:rsid w:val="002845B3"/>
    <w:rsid w:val="002864F8"/>
    <w:rsid w:val="002A7766"/>
    <w:rsid w:val="002B2293"/>
    <w:rsid w:val="002B3D66"/>
    <w:rsid w:val="002B3D8C"/>
    <w:rsid w:val="002C5196"/>
    <w:rsid w:val="002C60EE"/>
    <w:rsid w:val="002D516D"/>
    <w:rsid w:val="002E3136"/>
    <w:rsid w:val="002E4825"/>
    <w:rsid w:val="002F5309"/>
    <w:rsid w:val="003017DE"/>
    <w:rsid w:val="00303E4A"/>
    <w:rsid w:val="003041BB"/>
    <w:rsid w:val="00314EDD"/>
    <w:rsid w:val="00320062"/>
    <w:rsid w:val="00321522"/>
    <w:rsid w:val="00327D23"/>
    <w:rsid w:val="00342C40"/>
    <w:rsid w:val="003465C6"/>
    <w:rsid w:val="003533A7"/>
    <w:rsid w:val="00356C09"/>
    <w:rsid w:val="00357A46"/>
    <w:rsid w:val="0036408E"/>
    <w:rsid w:val="00367D43"/>
    <w:rsid w:val="00370D8A"/>
    <w:rsid w:val="00385AF5"/>
    <w:rsid w:val="00387833"/>
    <w:rsid w:val="003A2981"/>
    <w:rsid w:val="003C1C41"/>
    <w:rsid w:val="003C2A0D"/>
    <w:rsid w:val="003C526A"/>
    <w:rsid w:val="003D065C"/>
    <w:rsid w:val="003D260A"/>
    <w:rsid w:val="003F0495"/>
    <w:rsid w:val="003F3EE7"/>
    <w:rsid w:val="00412BBF"/>
    <w:rsid w:val="00424A96"/>
    <w:rsid w:val="0045520A"/>
    <w:rsid w:val="00456ED7"/>
    <w:rsid w:val="004602E9"/>
    <w:rsid w:val="00471D9A"/>
    <w:rsid w:val="00471F0B"/>
    <w:rsid w:val="00477EB6"/>
    <w:rsid w:val="00482F30"/>
    <w:rsid w:val="004A28A9"/>
    <w:rsid w:val="004B0858"/>
    <w:rsid w:val="004B1DF9"/>
    <w:rsid w:val="004B28E6"/>
    <w:rsid w:val="004C1B3E"/>
    <w:rsid w:val="004C2CC5"/>
    <w:rsid w:val="004D1095"/>
    <w:rsid w:val="004D5DF2"/>
    <w:rsid w:val="004D6061"/>
    <w:rsid w:val="004E08A6"/>
    <w:rsid w:val="004E0A78"/>
    <w:rsid w:val="004E5542"/>
    <w:rsid w:val="004F38B4"/>
    <w:rsid w:val="004F70F9"/>
    <w:rsid w:val="00511525"/>
    <w:rsid w:val="00512EAD"/>
    <w:rsid w:val="00513BF7"/>
    <w:rsid w:val="005524B9"/>
    <w:rsid w:val="00562861"/>
    <w:rsid w:val="00563652"/>
    <w:rsid w:val="00573898"/>
    <w:rsid w:val="00576ABD"/>
    <w:rsid w:val="005865A5"/>
    <w:rsid w:val="00590101"/>
    <w:rsid w:val="005902DB"/>
    <w:rsid w:val="0059551A"/>
    <w:rsid w:val="0059588F"/>
    <w:rsid w:val="005A2236"/>
    <w:rsid w:val="005A6118"/>
    <w:rsid w:val="005B68D5"/>
    <w:rsid w:val="005C1B63"/>
    <w:rsid w:val="005C5FDA"/>
    <w:rsid w:val="005C6274"/>
    <w:rsid w:val="005E7952"/>
    <w:rsid w:val="005F33F1"/>
    <w:rsid w:val="00600170"/>
    <w:rsid w:val="00604520"/>
    <w:rsid w:val="00616E61"/>
    <w:rsid w:val="00617D2C"/>
    <w:rsid w:val="00617E3C"/>
    <w:rsid w:val="00625B7F"/>
    <w:rsid w:val="00626207"/>
    <w:rsid w:val="006415C9"/>
    <w:rsid w:val="00642D7C"/>
    <w:rsid w:val="006459E8"/>
    <w:rsid w:val="0064684E"/>
    <w:rsid w:val="00653AFB"/>
    <w:rsid w:val="0065538E"/>
    <w:rsid w:val="006672D2"/>
    <w:rsid w:val="006713CF"/>
    <w:rsid w:val="006770AA"/>
    <w:rsid w:val="00696D87"/>
    <w:rsid w:val="006A4301"/>
    <w:rsid w:val="006A618F"/>
    <w:rsid w:val="006C7A9E"/>
    <w:rsid w:val="006D46E5"/>
    <w:rsid w:val="006E1492"/>
    <w:rsid w:val="006E1BCB"/>
    <w:rsid w:val="006F312C"/>
    <w:rsid w:val="006F4905"/>
    <w:rsid w:val="007079E2"/>
    <w:rsid w:val="007135A4"/>
    <w:rsid w:val="00725484"/>
    <w:rsid w:val="007460CC"/>
    <w:rsid w:val="007515C5"/>
    <w:rsid w:val="00751617"/>
    <w:rsid w:val="00754ADE"/>
    <w:rsid w:val="00755C9E"/>
    <w:rsid w:val="007564FE"/>
    <w:rsid w:val="007600F2"/>
    <w:rsid w:val="00764794"/>
    <w:rsid w:val="00786791"/>
    <w:rsid w:val="00786ED7"/>
    <w:rsid w:val="00787673"/>
    <w:rsid w:val="00787C21"/>
    <w:rsid w:val="00794572"/>
    <w:rsid w:val="007A1E8F"/>
    <w:rsid w:val="007A5BA2"/>
    <w:rsid w:val="007A6F5B"/>
    <w:rsid w:val="007B579E"/>
    <w:rsid w:val="007C1935"/>
    <w:rsid w:val="007C5893"/>
    <w:rsid w:val="007C793C"/>
    <w:rsid w:val="007D40BD"/>
    <w:rsid w:val="007E495F"/>
    <w:rsid w:val="007E5720"/>
    <w:rsid w:val="007F267A"/>
    <w:rsid w:val="007F78D7"/>
    <w:rsid w:val="00811B0C"/>
    <w:rsid w:val="00812AAE"/>
    <w:rsid w:val="008346D2"/>
    <w:rsid w:val="00836FEE"/>
    <w:rsid w:val="0084187D"/>
    <w:rsid w:val="00845073"/>
    <w:rsid w:val="00845AE8"/>
    <w:rsid w:val="008460AF"/>
    <w:rsid w:val="00846A3A"/>
    <w:rsid w:val="00847970"/>
    <w:rsid w:val="0086252A"/>
    <w:rsid w:val="00872450"/>
    <w:rsid w:val="0088055E"/>
    <w:rsid w:val="008818A3"/>
    <w:rsid w:val="008838BA"/>
    <w:rsid w:val="00883C6A"/>
    <w:rsid w:val="00890B14"/>
    <w:rsid w:val="008952ED"/>
    <w:rsid w:val="008A364D"/>
    <w:rsid w:val="008B3585"/>
    <w:rsid w:val="008D0BBE"/>
    <w:rsid w:val="008D7470"/>
    <w:rsid w:val="008D749E"/>
    <w:rsid w:val="008F059F"/>
    <w:rsid w:val="008F207D"/>
    <w:rsid w:val="0090327A"/>
    <w:rsid w:val="00914C9F"/>
    <w:rsid w:val="009215DA"/>
    <w:rsid w:val="00921B0F"/>
    <w:rsid w:val="009255EA"/>
    <w:rsid w:val="00930690"/>
    <w:rsid w:val="00933A29"/>
    <w:rsid w:val="00944931"/>
    <w:rsid w:val="009511AA"/>
    <w:rsid w:val="00951B8F"/>
    <w:rsid w:val="0095215E"/>
    <w:rsid w:val="0095547F"/>
    <w:rsid w:val="00957DB4"/>
    <w:rsid w:val="0096035C"/>
    <w:rsid w:val="00975847"/>
    <w:rsid w:val="0098730A"/>
    <w:rsid w:val="00990034"/>
    <w:rsid w:val="009B026D"/>
    <w:rsid w:val="009B0652"/>
    <w:rsid w:val="009B1007"/>
    <w:rsid w:val="009C6D13"/>
    <w:rsid w:val="009D29AF"/>
    <w:rsid w:val="009E0CD9"/>
    <w:rsid w:val="009E1443"/>
    <w:rsid w:val="009E6EE4"/>
    <w:rsid w:val="009F04DC"/>
    <w:rsid w:val="009F16D9"/>
    <w:rsid w:val="009F1A9D"/>
    <w:rsid w:val="00A01AE0"/>
    <w:rsid w:val="00A114B2"/>
    <w:rsid w:val="00A16712"/>
    <w:rsid w:val="00A27FA7"/>
    <w:rsid w:val="00A43777"/>
    <w:rsid w:val="00A50494"/>
    <w:rsid w:val="00A6061C"/>
    <w:rsid w:val="00A64A86"/>
    <w:rsid w:val="00A73284"/>
    <w:rsid w:val="00A805C6"/>
    <w:rsid w:val="00A832C5"/>
    <w:rsid w:val="00A83E60"/>
    <w:rsid w:val="00A85029"/>
    <w:rsid w:val="00A86E27"/>
    <w:rsid w:val="00A906A6"/>
    <w:rsid w:val="00A95793"/>
    <w:rsid w:val="00AA2410"/>
    <w:rsid w:val="00AA255E"/>
    <w:rsid w:val="00AA2F57"/>
    <w:rsid w:val="00AA430B"/>
    <w:rsid w:val="00AB2D23"/>
    <w:rsid w:val="00AB65D3"/>
    <w:rsid w:val="00AD269A"/>
    <w:rsid w:val="00AD3D55"/>
    <w:rsid w:val="00AE23D9"/>
    <w:rsid w:val="00AE453E"/>
    <w:rsid w:val="00AE6C7B"/>
    <w:rsid w:val="00AE728E"/>
    <w:rsid w:val="00AF34D3"/>
    <w:rsid w:val="00AF4164"/>
    <w:rsid w:val="00B064AC"/>
    <w:rsid w:val="00B0734B"/>
    <w:rsid w:val="00B1532E"/>
    <w:rsid w:val="00B1689A"/>
    <w:rsid w:val="00B17223"/>
    <w:rsid w:val="00B201DD"/>
    <w:rsid w:val="00B22226"/>
    <w:rsid w:val="00B2317C"/>
    <w:rsid w:val="00B373ED"/>
    <w:rsid w:val="00B3799F"/>
    <w:rsid w:val="00B444E9"/>
    <w:rsid w:val="00B4657E"/>
    <w:rsid w:val="00B4751E"/>
    <w:rsid w:val="00B5005F"/>
    <w:rsid w:val="00B627A4"/>
    <w:rsid w:val="00B62C28"/>
    <w:rsid w:val="00B663E5"/>
    <w:rsid w:val="00B667C0"/>
    <w:rsid w:val="00B73130"/>
    <w:rsid w:val="00B75740"/>
    <w:rsid w:val="00B90D3A"/>
    <w:rsid w:val="00BA0AA7"/>
    <w:rsid w:val="00BA0EDF"/>
    <w:rsid w:val="00BA732E"/>
    <w:rsid w:val="00BB2499"/>
    <w:rsid w:val="00BB4416"/>
    <w:rsid w:val="00BB5BA5"/>
    <w:rsid w:val="00BC22E7"/>
    <w:rsid w:val="00BD0428"/>
    <w:rsid w:val="00BD0D34"/>
    <w:rsid w:val="00BE375D"/>
    <w:rsid w:val="00BF0141"/>
    <w:rsid w:val="00BF0182"/>
    <w:rsid w:val="00BF5F64"/>
    <w:rsid w:val="00BF6A09"/>
    <w:rsid w:val="00C00114"/>
    <w:rsid w:val="00C13F47"/>
    <w:rsid w:val="00C16E60"/>
    <w:rsid w:val="00C20545"/>
    <w:rsid w:val="00C20B29"/>
    <w:rsid w:val="00C25814"/>
    <w:rsid w:val="00C41529"/>
    <w:rsid w:val="00C47E64"/>
    <w:rsid w:val="00C5300C"/>
    <w:rsid w:val="00C5660B"/>
    <w:rsid w:val="00C61355"/>
    <w:rsid w:val="00C82286"/>
    <w:rsid w:val="00C83362"/>
    <w:rsid w:val="00C85B67"/>
    <w:rsid w:val="00C85E02"/>
    <w:rsid w:val="00C87894"/>
    <w:rsid w:val="00C909D0"/>
    <w:rsid w:val="00CA52EC"/>
    <w:rsid w:val="00CA6E52"/>
    <w:rsid w:val="00CB1EE7"/>
    <w:rsid w:val="00CB31CD"/>
    <w:rsid w:val="00CB477B"/>
    <w:rsid w:val="00CD3542"/>
    <w:rsid w:val="00CE35C9"/>
    <w:rsid w:val="00CE3D8A"/>
    <w:rsid w:val="00D04DF8"/>
    <w:rsid w:val="00D238DD"/>
    <w:rsid w:val="00D305B4"/>
    <w:rsid w:val="00D36574"/>
    <w:rsid w:val="00D3737F"/>
    <w:rsid w:val="00D449AA"/>
    <w:rsid w:val="00D4560B"/>
    <w:rsid w:val="00D50D46"/>
    <w:rsid w:val="00D67DD1"/>
    <w:rsid w:val="00D825B2"/>
    <w:rsid w:val="00DA3292"/>
    <w:rsid w:val="00DB1C83"/>
    <w:rsid w:val="00DB52F3"/>
    <w:rsid w:val="00DC0D48"/>
    <w:rsid w:val="00DC7848"/>
    <w:rsid w:val="00DD0BFE"/>
    <w:rsid w:val="00DD332C"/>
    <w:rsid w:val="00DE0042"/>
    <w:rsid w:val="00DE2864"/>
    <w:rsid w:val="00DE319D"/>
    <w:rsid w:val="00E04933"/>
    <w:rsid w:val="00E06AF8"/>
    <w:rsid w:val="00E10BFD"/>
    <w:rsid w:val="00E16911"/>
    <w:rsid w:val="00E1793F"/>
    <w:rsid w:val="00E208D2"/>
    <w:rsid w:val="00E22B36"/>
    <w:rsid w:val="00E31D62"/>
    <w:rsid w:val="00E3264C"/>
    <w:rsid w:val="00E41F5A"/>
    <w:rsid w:val="00E46B8F"/>
    <w:rsid w:val="00E50C6B"/>
    <w:rsid w:val="00E51500"/>
    <w:rsid w:val="00E53ECA"/>
    <w:rsid w:val="00E546C7"/>
    <w:rsid w:val="00E5501B"/>
    <w:rsid w:val="00E63CC6"/>
    <w:rsid w:val="00E808CE"/>
    <w:rsid w:val="00E866BF"/>
    <w:rsid w:val="00E954DC"/>
    <w:rsid w:val="00EA00BB"/>
    <w:rsid w:val="00EA3407"/>
    <w:rsid w:val="00EB4694"/>
    <w:rsid w:val="00EB579A"/>
    <w:rsid w:val="00EC4BA5"/>
    <w:rsid w:val="00EC6F69"/>
    <w:rsid w:val="00EC7A80"/>
    <w:rsid w:val="00ED238F"/>
    <w:rsid w:val="00EE2DD7"/>
    <w:rsid w:val="00EE6167"/>
    <w:rsid w:val="00EE621B"/>
    <w:rsid w:val="00EE6B41"/>
    <w:rsid w:val="00EE71FC"/>
    <w:rsid w:val="00EE7800"/>
    <w:rsid w:val="00EF661B"/>
    <w:rsid w:val="00F033A1"/>
    <w:rsid w:val="00F03A5D"/>
    <w:rsid w:val="00F146D0"/>
    <w:rsid w:val="00F23C5C"/>
    <w:rsid w:val="00F24C36"/>
    <w:rsid w:val="00F308B1"/>
    <w:rsid w:val="00F5378D"/>
    <w:rsid w:val="00F63054"/>
    <w:rsid w:val="00F632A1"/>
    <w:rsid w:val="00F6512A"/>
    <w:rsid w:val="00F7412A"/>
    <w:rsid w:val="00F8057A"/>
    <w:rsid w:val="00F850E0"/>
    <w:rsid w:val="00F873E1"/>
    <w:rsid w:val="00F93856"/>
    <w:rsid w:val="00F945D4"/>
    <w:rsid w:val="00F9581D"/>
    <w:rsid w:val="00FA3B08"/>
    <w:rsid w:val="00FA448A"/>
    <w:rsid w:val="00FA5251"/>
    <w:rsid w:val="00FB5D17"/>
    <w:rsid w:val="00FB67B6"/>
    <w:rsid w:val="00FC519D"/>
    <w:rsid w:val="00FC6390"/>
    <w:rsid w:val="00FD37DF"/>
    <w:rsid w:val="00FD6C7E"/>
    <w:rsid w:val="00FE1662"/>
    <w:rsid w:val="00FE1CE9"/>
    <w:rsid w:val="00FE727F"/>
    <w:rsid w:val="00FE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E21D5"/>
  <w15:docId w15:val="{3BACF390-9106-454B-8D91-473A8E42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3F0"/>
    <w:pPr>
      <w:bidi/>
      <w:spacing w:after="200" w:line="276" w:lineRule="auto"/>
      <w:jc w:val="both"/>
    </w:pPr>
    <w:rPr>
      <w:rFonts w:cs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32C"/>
    <w:pPr>
      <w:keepNext/>
      <w:keepLines/>
      <w:spacing w:before="480" w:after="0"/>
      <w:outlineLvl w:val="0"/>
    </w:pPr>
    <w:rPr>
      <w:rFonts w:ascii="Cambria" w:eastAsia="Times New Roman" w:hAnsi="Cambria" w:cs="Guttman Adi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332C"/>
    <w:pPr>
      <w:keepNext/>
      <w:keepLines/>
      <w:spacing w:before="200" w:after="0"/>
      <w:outlineLvl w:val="1"/>
    </w:pPr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11AA"/>
    <w:pPr>
      <w:keepNext/>
      <w:spacing w:before="240" w:after="60"/>
      <w:outlineLvl w:val="2"/>
    </w:pPr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152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character" w:customStyle="1" w:styleId="TitleChar">
    <w:name w:val="Title Char"/>
    <w:link w:val="Title"/>
    <w:uiPriority w:val="10"/>
    <w:rsid w:val="00511525"/>
    <w:rPr>
      <w:rFonts w:ascii="Cambria" w:eastAsia="Times New Roman" w:hAnsi="Cambria" w:cs="Guttman Adii"/>
      <w:color w:val="17365D"/>
      <w:spacing w:val="5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25"/>
    <w:pPr>
      <w:numPr>
        <w:ilvl w:val="1"/>
      </w:numPr>
    </w:pPr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SubtitleChar">
    <w:name w:val="Subtitle Char"/>
    <w:link w:val="Subtitle"/>
    <w:uiPriority w:val="11"/>
    <w:rsid w:val="00511525"/>
    <w:rPr>
      <w:rFonts w:ascii="Cambria" w:eastAsia="Times New Roman" w:hAnsi="Cambria" w:cs="Guttman Adii"/>
      <w:i/>
      <w:color w:val="4F81BD"/>
      <w:spacing w:val="15"/>
      <w:sz w:val="24"/>
      <w:szCs w:val="28"/>
    </w:rPr>
  </w:style>
  <w:style w:type="character" w:customStyle="1" w:styleId="Heading1Char">
    <w:name w:val="Heading 1 Char"/>
    <w:link w:val="Heading1"/>
    <w:uiPriority w:val="9"/>
    <w:rsid w:val="00DD332C"/>
    <w:rPr>
      <w:rFonts w:ascii="Cambria" w:eastAsia="Times New Roman" w:hAnsi="Cambria" w:cs="Guttman Adii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D332C"/>
    <w:rPr>
      <w:rFonts w:ascii="Cambria" w:eastAsia="Times New Roman" w:hAnsi="Cambria" w:cs="Guttman Adi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B75740"/>
    <w:rPr>
      <w:rFonts w:cs="Tahoma"/>
    </w:rPr>
  </w:style>
  <w:style w:type="paragraph" w:styleId="Footer">
    <w:name w:val="footer"/>
    <w:basedOn w:val="Normal"/>
    <w:link w:val="FooterChar"/>
    <w:uiPriority w:val="99"/>
    <w:unhideWhenUsed/>
    <w:rsid w:val="00B757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B75740"/>
    <w:rPr>
      <w:rFonts w:cs="Tahoma"/>
    </w:rPr>
  </w:style>
  <w:style w:type="table" w:styleId="TableGrid">
    <w:name w:val="Table Grid"/>
    <w:basedOn w:val="TableNormal"/>
    <w:uiPriority w:val="59"/>
    <w:rsid w:val="00B757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74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5740"/>
    <w:rPr>
      <w:rFonts w:ascii="Tahoma" w:hAnsi="Tahoma" w:cs="Tahoma"/>
      <w:sz w:val="16"/>
      <w:szCs w:val="16"/>
    </w:rPr>
  </w:style>
  <w:style w:type="numbering" w:customStyle="1" w:styleId="BGUList">
    <w:name w:val="BGU List"/>
    <w:uiPriority w:val="99"/>
    <w:rsid w:val="00B7574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75740"/>
    <w:pPr>
      <w:ind w:left="720"/>
      <w:contextualSpacing/>
    </w:pPr>
  </w:style>
  <w:style w:type="character" w:styleId="Hyperlink">
    <w:name w:val="Hyperlink"/>
    <w:uiPriority w:val="99"/>
    <w:unhideWhenUsed/>
    <w:rsid w:val="00C5660B"/>
    <w:rPr>
      <w:color w:val="0000FF"/>
      <w:u w:val="single"/>
    </w:rPr>
  </w:style>
  <w:style w:type="table" w:styleId="LightGrid-Accent2">
    <w:name w:val="Light Grid Accent 2"/>
    <w:basedOn w:val="TableNormal"/>
    <w:uiPriority w:val="62"/>
    <w:rsid w:val="009C6D13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character" w:styleId="SubtleEmphasis">
    <w:name w:val="Subtle Emphasis"/>
    <w:uiPriority w:val="19"/>
    <w:qFormat/>
    <w:rsid w:val="0090327A"/>
    <w:rPr>
      <w:i/>
      <w:iCs/>
      <w:color w:val="808080"/>
    </w:rPr>
  </w:style>
  <w:style w:type="paragraph" w:styleId="NoSpacing">
    <w:name w:val="No Spacing"/>
    <w:uiPriority w:val="1"/>
    <w:qFormat/>
    <w:rsid w:val="000D33F0"/>
    <w:pPr>
      <w:bidi/>
      <w:jc w:val="both"/>
    </w:pPr>
    <w:rPr>
      <w:rFonts w:cs="Tahoma"/>
      <w:sz w:val="22"/>
      <w:szCs w:val="22"/>
    </w:rPr>
  </w:style>
  <w:style w:type="character" w:styleId="FollowedHyperlink">
    <w:name w:val="FollowedHyperlink"/>
    <w:uiPriority w:val="99"/>
    <w:semiHidden/>
    <w:unhideWhenUsed/>
    <w:rsid w:val="009215DA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rsid w:val="009511AA"/>
    <w:rPr>
      <w:rFonts w:ascii="Cambria" w:eastAsia="Times New Roman" w:hAnsi="Cambria" w:cs="Guttman Adii"/>
      <w:b/>
      <w:bCs/>
      <w:color w:val="548DD4"/>
      <w:sz w:val="26"/>
      <w:szCs w:val="26"/>
    </w:rPr>
  </w:style>
  <w:style w:type="character" w:styleId="CommentReference">
    <w:name w:val="annotation reference"/>
    <w:uiPriority w:val="99"/>
    <w:semiHidden/>
    <w:unhideWhenUsed/>
    <w:rsid w:val="005A61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1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6118"/>
    <w:rPr>
      <w:rFonts w:cs="Tahom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1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6118"/>
    <w:rPr>
      <w:rFonts w:cs="Tahoma"/>
      <w:b/>
      <w:bCs/>
    </w:rPr>
  </w:style>
  <w:style w:type="character" w:styleId="PlaceholderText">
    <w:name w:val="Placeholder Text"/>
    <w:basedOn w:val="DefaultParagraphFont"/>
    <w:uiPriority w:val="99"/>
    <w:semiHidden/>
    <w:rsid w:val="009F04DC"/>
    <w:rPr>
      <w:color w:val="808080"/>
    </w:rPr>
  </w:style>
  <w:style w:type="character" w:customStyle="1" w:styleId="SubtleEmphasis1">
    <w:name w:val="Subtle Emphasis1"/>
    <w:uiPriority w:val="19"/>
    <w:qFormat/>
    <w:rsid w:val="003017DE"/>
    <w:rPr>
      <w:i/>
      <w:iCs/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2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oam%20Nelke\Application%20Data\Microsoft\Templates\BGU%20No-Tit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0E9CB-302F-4645-AB92-5DE3DBFBF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BGU No-Title</Template>
  <TotalTime>0</TotalTime>
  <Pages>20</Pages>
  <Words>3308</Words>
  <Characters>16542</Characters>
  <Application>Microsoft Office Word</Application>
  <DocSecurity>0</DocSecurity>
  <Lines>137</Lines>
  <Paragraphs>39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19811</CharactersWithSpaces>
  <SharedDoc>false</SharedDoc>
  <HLinks>
    <vt:vector size="12" baseType="variant">
      <vt:variant>
        <vt:i4>5767244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http://msdn.microsoft.com/en-us/library/aa258271.aspx</vt:lpwstr>
      </vt:variant>
      <vt:variant>
        <vt:lpwstr/>
      </vt:variant>
      <vt:variant>
        <vt:i4>3932275</vt:i4>
      </vt:variant>
      <vt:variant>
        <vt:i4>0</vt:i4>
      </vt:variant>
      <vt:variant>
        <vt:i4>0</vt:i4>
      </vt:variant>
      <vt:variant>
        <vt:i4>5</vt:i4>
      </vt:variant>
      <vt:variant>
        <vt:lpwstr>http://www.website.com/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Noam Nelke</dc:creator>
  <cp:lastModifiedBy>דורון אורטנר</cp:lastModifiedBy>
  <cp:revision>2</cp:revision>
  <dcterms:created xsi:type="dcterms:W3CDTF">2022-06-25T13:36:00Z</dcterms:created>
  <dcterms:modified xsi:type="dcterms:W3CDTF">2022-06-25T13:36:00Z</dcterms:modified>
</cp:coreProperties>
</file>